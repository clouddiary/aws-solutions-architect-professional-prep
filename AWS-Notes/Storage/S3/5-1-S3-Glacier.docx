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sdtContentLocked"/>
        <w:group/>
      </w:sdtPr>
      <w:sdtEndPr>
        <w:rPr>
          <w:rFonts w:asciiTheme="majorHAnsi" w:eastAsiaTheme="majorEastAsia" w:hAnsiTheme="majorHAnsi" w:cstheme="majorBidi"/>
          <w:b/>
          <w:bCs/>
          <w:color w:val="323E4F" w:themeColor="text2" w:themeShade="BF"/>
          <w:sz w:val="30"/>
          <w:szCs w:val="36"/>
        </w:rPr>
      </w:sdtEndPr>
      <w:sdtContent>
        <w:sdt>
          <w:sdtPr>
            <w:rPr>
              <w:rFonts w:ascii="inherit" w:eastAsia="Times New Roman" w:hAnsi="inherit" w:cs="Times New Roman"/>
              <w:color w:val="666666"/>
              <w:kern w:val="36"/>
              <w:sz w:val="48"/>
              <w:szCs w:val="48"/>
              <w:bdr w:val="none" w:sz="0" w:space="0" w:color="auto" w:frame="1"/>
            </w:rPr>
            <w:alias w:val="Post Title"/>
            <w:id w:val="89512082"/>
            <w:placeholder>
              <w:docPart w:val="89512082"/>
            </w:placeholder>
            <w:dataBinding w:xpath="/ns0:BlogPostInfo/ns0:PostTitle" w:storeItemID="{5F329CAD-B019-4FA6-9FEF-74898909AD20}"/>
            <w:text/>
          </w:sdtPr>
          <w:sdtEndPr/>
          <w:sdtContent>
            <w:p w14:paraId="7BC141D6" w14:textId="015D7D4C" w:rsidR="00E947D7" w:rsidRDefault="00C7382D">
              <w:pPr>
                <w:pStyle w:val="Publishwithline"/>
              </w:pPr>
              <w:r w:rsidRPr="00C7382D">
                <w:rPr>
                  <w:rFonts w:ascii="inherit" w:eastAsia="Times New Roman" w:hAnsi="inherit" w:cs="Times New Roman"/>
                  <w:color w:val="666666"/>
                  <w:kern w:val="36"/>
                  <w:sz w:val="48"/>
                  <w:szCs w:val="48"/>
                  <w:bdr w:val="none" w:sz="0" w:space="0" w:color="auto" w:frame="1"/>
                </w:rPr>
                <w:t xml:space="preserve">AWS S3 </w:t>
              </w:r>
              <w:r w:rsidR="006B390C">
                <w:rPr>
                  <w:rFonts w:ascii="inherit" w:eastAsia="Times New Roman" w:hAnsi="inherit" w:cs="Times New Roman"/>
                  <w:color w:val="666666"/>
                  <w:kern w:val="36"/>
                  <w:sz w:val="48"/>
                  <w:szCs w:val="48"/>
                  <w:bdr w:val="none" w:sz="0" w:space="0" w:color="auto" w:frame="1"/>
                </w:rPr>
                <w:t>- Glacier</w:t>
              </w:r>
            </w:p>
          </w:sdtContent>
        </w:sdt>
        <w:p w14:paraId="4007A0B5" w14:textId="77777777" w:rsidR="00E947D7" w:rsidRDefault="00E947D7">
          <w:pPr>
            <w:pStyle w:val="underline"/>
          </w:pPr>
        </w:p>
        <w:p w14:paraId="59BEFF85" w14:textId="1825DE4E" w:rsidR="00237DB6" w:rsidRDefault="00A41277">
          <w:pPr>
            <w:pStyle w:val="Heading1"/>
            <w:shd w:val="clear" w:color="auto" w:fill="FFFFFF"/>
            <w:spacing w:before="0"/>
            <w:textAlignment w:val="baseline"/>
            <w:divId w:val="667176770"/>
          </w:pPr>
        </w:p>
      </w:sdtContent>
    </w:sdt>
    <w:p w14:paraId="7963C1F4" w14:textId="77777777" w:rsidR="006B390C" w:rsidRDefault="006B390C" w:rsidP="006B390C">
      <w:pPr>
        <w:divId w:val="667176770"/>
      </w:pPr>
    </w:p>
    <w:p w14:paraId="0314AD3F" w14:textId="77777777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4F700440" wp14:editId="175FDE0C">
            <wp:extent cx="9725025" cy="52101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2502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0A40" w14:textId="77777777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53D6412F" wp14:editId="5D8F8535">
            <wp:extent cx="9734550" cy="541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1436" w14:textId="77777777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65F639FD" wp14:editId="321B82CA">
            <wp:extent cx="10467975" cy="58388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679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6017" w14:textId="6758CD3F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64755E17" wp14:editId="05A788FA">
            <wp:extent cx="10506075" cy="50196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D688" w14:textId="6B2107C7" w:rsidR="00612F33" w:rsidRDefault="00612F33" w:rsidP="006B390C">
      <w:pPr>
        <w:divId w:val="667176770"/>
      </w:pPr>
    </w:p>
    <w:p w14:paraId="6D345E78" w14:textId="13F94358" w:rsidR="00612F33" w:rsidRDefault="00A40904" w:rsidP="006B390C">
      <w:pPr>
        <w:divId w:val="667176770"/>
      </w:pPr>
      <w:r>
        <w:rPr>
          <w:noProof/>
        </w:rPr>
        <w:t>s</w:t>
      </w:r>
      <w:r w:rsidR="00BE37B6">
        <w:rPr>
          <w:noProof/>
        </w:rPr>
        <w:drawing>
          <wp:inline distT="0" distB="0" distL="0" distR="0" wp14:anchorId="61986C54" wp14:editId="0B09151E">
            <wp:extent cx="9450257" cy="342900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75419" cy="343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193F" w14:textId="6327A1B6" w:rsidR="00612F33" w:rsidRDefault="00612F33" w:rsidP="006B390C">
      <w:pPr>
        <w:divId w:val="667176770"/>
      </w:pPr>
      <w:r>
        <w:rPr>
          <w:noProof/>
        </w:rPr>
        <w:drawing>
          <wp:inline distT="0" distB="0" distL="0" distR="0" wp14:anchorId="0273A341" wp14:editId="7D79F4EE">
            <wp:extent cx="9547151" cy="2396836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81726" cy="240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3197" w14:textId="77777777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073E9286" wp14:editId="7D85DAEE">
            <wp:extent cx="9587797" cy="563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02901" cy="564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4286" w14:textId="77777777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257EC438" wp14:editId="0B3A67B2">
            <wp:extent cx="9591675" cy="5915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F243" w14:textId="2FD89061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5AA8D8DA" wp14:editId="1A93FE16">
            <wp:extent cx="10106025" cy="60483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10602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9F86" w14:textId="651F99B1" w:rsidR="00010FED" w:rsidRDefault="00010FED" w:rsidP="006B390C">
      <w:pPr>
        <w:divId w:val="667176770"/>
      </w:pPr>
    </w:p>
    <w:p w14:paraId="0857F61E" w14:textId="7E6502EE" w:rsidR="00010FED" w:rsidRDefault="00010FED" w:rsidP="006B390C">
      <w:pPr>
        <w:divId w:val="667176770"/>
      </w:pPr>
      <w:r>
        <w:rPr>
          <w:noProof/>
        </w:rPr>
        <w:drawing>
          <wp:inline distT="0" distB="0" distL="0" distR="0" wp14:anchorId="3453C96F" wp14:editId="30AABE52">
            <wp:extent cx="10723418" cy="1898000"/>
            <wp:effectExtent l="0" t="0" r="1905" b="762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770225" cy="19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70BB" w14:textId="04A76A9D" w:rsidR="004870F4" w:rsidRDefault="004870F4" w:rsidP="006B390C">
      <w:pPr>
        <w:divId w:val="667176770"/>
      </w:pPr>
    </w:p>
    <w:p w14:paraId="25B1B0C0" w14:textId="5777C0F1" w:rsidR="004870F4" w:rsidRDefault="004870F4" w:rsidP="006B390C">
      <w:pPr>
        <w:divId w:val="667176770"/>
      </w:pPr>
      <w:r>
        <w:rPr>
          <w:noProof/>
        </w:rPr>
        <w:drawing>
          <wp:inline distT="0" distB="0" distL="0" distR="0" wp14:anchorId="2831BCC9" wp14:editId="199676E4">
            <wp:extent cx="10500879" cy="2316124"/>
            <wp:effectExtent l="0" t="0" r="0" b="825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547297" cy="23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B72E" w14:textId="77777777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3A875222" wp14:editId="7466A868">
            <wp:extent cx="10506075" cy="60198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1416" w14:textId="77777777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2157979E" wp14:editId="3860495D">
            <wp:extent cx="10563225" cy="58197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6322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88E" w14:textId="1F4DBD8F" w:rsidR="006B390C" w:rsidRDefault="006B390C" w:rsidP="006B390C">
      <w:pPr>
        <w:divId w:val="667176770"/>
      </w:pPr>
      <w:r>
        <w:rPr>
          <w:noProof/>
        </w:rPr>
        <w:drawing>
          <wp:inline distT="0" distB="0" distL="0" distR="0" wp14:anchorId="60EB3AC4" wp14:editId="3B3A6412">
            <wp:extent cx="9686925" cy="5457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6869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CDBA" w14:textId="212AAEC6" w:rsidR="00D3706C" w:rsidRDefault="00D3706C" w:rsidP="006B390C">
      <w:pPr>
        <w:divId w:val="667176770"/>
      </w:pPr>
      <w:r>
        <w:rPr>
          <w:noProof/>
        </w:rPr>
        <w:drawing>
          <wp:inline distT="0" distB="0" distL="0" distR="0" wp14:anchorId="2EA14FB4" wp14:editId="7D7B86D3">
            <wp:extent cx="10153650" cy="5934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15365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B2C6" w14:textId="4FFCB40C" w:rsidR="00D3706C" w:rsidRDefault="00D3706C" w:rsidP="006B390C">
      <w:pPr>
        <w:divId w:val="667176770"/>
      </w:pPr>
      <w:r>
        <w:rPr>
          <w:noProof/>
        </w:rPr>
        <w:drawing>
          <wp:inline distT="0" distB="0" distL="0" distR="0" wp14:anchorId="2F1C534A" wp14:editId="6CB3FCF8">
            <wp:extent cx="10125075" cy="5791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250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173D" w14:textId="1B3AF3A5" w:rsidR="00D3706C" w:rsidRDefault="00D3706C" w:rsidP="006B390C">
      <w:pPr>
        <w:divId w:val="667176770"/>
      </w:pPr>
      <w:r>
        <w:rPr>
          <w:noProof/>
        </w:rPr>
        <w:drawing>
          <wp:inline distT="0" distB="0" distL="0" distR="0" wp14:anchorId="376209FE" wp14:editId="47262F1D">
            <wp:extent cx="9810750" cy="5838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CF2B" w14:textId="65E6C4C2" w:rsidR="00D3706C" w:rsidRDefault="00D3706C" w:rsidP="006B390C">
      <w:pPr>
        <w:divId w:val="667176770"/>
      </w:pPr>
      <w:r>
        <w:rPr>
          <w:noProof/>
        </w:rPr>
        <w:drawing>
          <wp:inline distT="0" distB="0" distL="0" distR="0" wp14:anchorId="3B5AFAEB" wp14:editId="2C58CE15">
            <wp:extent cx="9544050" cy="5924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2B1B" w14:textId="05A2128C" w:rsidR="00D3706C" w:rsidRDefault="00D3706C" w:rsidP="006B390C">
      <w:pPr>
        <w:divId w:val="667176770"/>
      </w:pPr>
      <w:r>
        <w:rPr>
          <w:noProof/>
        </w:rPr>
        <w:drawing>
          <wp:inline distT="0" distB="0" distL="0" distR="0" wp14:anchorId="5F49EC4C" wp14:editId="31FB02AA">
            <wp:extent cx="10267950" cy="5248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2FB8" w14:textId="5F32EC0B" w:rsidR="00D3706C" w:rsidRDefault="00D3706C" w:rsidP="006B390C">
      <w:pPr>
        <w:divId w:val="667176770"/>
      </w:pPr>
      <w:r>
        <w:rPr>
          <w:noProof/>
        </w:rPr>
        <w:drawing>
          <wp:inline distT="0" distB="0" distL="0" distR="0" wp14:anchorId="57F49B17" wp14:editId="5DEE94D3">
            <wp:extent cx="10058400" cy="5943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420E" w14:textId="4295D309" w:rsidR="0041514E" w:rsidRDefault="0041514E" w:rsidP="006B390C">
      <w:pPr>
        <w:divId w:val="667176770"/>
      </w:pPr>
      <w:r>
        <w:rPr>
          <w:noProof/>
        </w:rPr>
        <w:drawing>
          <wp:inline distT="0" distB="0" distL="0" distR="0" wp14:anchorId="799823E7" wp14:editId="71F6C6B4">
            <wp:extent cx="9400143" cy="4817248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06142" cy="48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D491" w14:textId="75B828BE" w:rsidR="00B11EE4" w:rsidRDefault="00B11EE4" w:rsidP="006B390C">
      <w:pPr>
        <w:divId w:val="667176770"/>
      </w:pPr>
      <w:r>
        <w:rPr>
          <w:noProof/>
        </w:rPr>
        <w:drawing>
          <wp:inline distT="0" distB="0" distL="0" distR="0" wp14:anchorId="0D6E308A" wp14:editId="5748DCC6">
            <wp:extent cx="10439400" cy="5667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F769" w14:textId="09186F01" w:rsidR="0040355D" w:rsidRDefault="0040355D" w:rsidP="006B390C">
      <w:pPr>
        <w:divId w:val="667176770"/>
      </w:pPr>
      <w:r>
        <w:rPr>
          <w:noProof/>
        </w:rPr>
        <w:drawing>
          <wp:inline distT="0" distB="0" distL="0" distR="0" wp14:anchorId="75EA8F7F" wp14:editId="428FEE3A">
            <wp:extent cx="10353675" cy="5410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3536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799" w14:textId="42A2DBAC" w:rsidR="00756D1C" w:rsidRDefault="00756D1C" w:rsidP="006B390C">
      <w:pPr>
        <w:divId w:val="667176770"/>
      </w:pPr>
      <w:r>
        <w:rPr>
          <w:noProof/>
        </w:rPr>
        <w:drawing>
          <wp:inline distT="0" distB="0" distL="0" distR="0" wp14:anchorId="4CC24C2D" wp14:editId="54F12846">
            <wp:extent cx="10458450" cy="5772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31F1" w14:textId="57990202" w:rsidR="00756D1C" w:rsidRPr="002500DB" w:rsidRDefault="00756D1C" w:rsidP="006B390C">
      <w:pPr>
        <w:divId w:val="667176770"/>
      </w:pPr>
      <w:r>
        <w:rPr>
          <w:noProof/>
        </w:rPr>
        <w:drawing>
          <wp:inline distT="0" distB="0" distL="0" distR="0" wp14:anchorId="23EEE5F6" wp14:editId="1EF8E30A">
            <wp:extent cx="10401300" cy="5895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FCFD" w14:textId="77777777" w:rsidR="00DD5EFC" w:rsidRDefault="00DD5EFC" w:rsidP="00C7382D">
      <w:pPr>
        <w:pStyle w:val="Heading1"/>
        <w:shd w:val="clear" w:color="auto" w:fill="FFFFFF"/>
        <w:spacing w:before="0"/>
        <w:textAlignment w:val="baseline"/>
        <w:divId w:val="667176770"/>
        <w:rPr>
          <w:rFonts w:ascii="inherit" w:hAnsi="inherit"/>
          <w:b w:val="0"/>
          <w:bCs w:val="0"/>
          <w:color w:val="666666"/>
          <w:sz w:val="42"/>
          <w:szCs w:val="42"/>
          <w:bdr w:val="none" w:sz="0" w:space="0" w:color="auto" w:frame="1"/>
        </w:rPr>
      </w:pPr>
    </w:p>
    <w:sectPr w:rsidR="00DD5EFC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85591"/>
    <w:multiLevelType w:val="multilevel"/>
    <w:tmpl w:val="B0CC2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5256EAE"/>
    <w:multiLevelType w:val="multilevel"/>
    <w:tmpl w:val="C8A26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414742"/>
    <w:multiLevelType w:val="multilevel"/>
    <w:tmpl w:val="D55A6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E462334"/>
    <w:multiLevelType w:val="multilevel"/>
    <w:tmpl w:val="660C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3466C21"/>
    <w:multiLevelType w:val="multilevel"/>
    <w:tmpl w:val="F8A47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A180ACB"/>
    <w:multiLevelType w:val="multilevel"/>
    <w:tmpl w:val="7EF05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C707519"/>
    <w:multiLevelType w:val="multilevel"/>
    <w:tmpl w:val="144AA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D8E6DEB"/>
    <w:multiLevelType w:val="multilevel"/>
    <w:tmpl w:val="60BE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730A00"/>
    <w:multiLevelType w:val="multilevel"/>
    <w:tmpl w:val="CB700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1A37EDF"/>
    <w:multiLevelType w:val="multilevel"/>
    <w:tmpl w:val="EBDE2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083801"/>
    <w:multiLevelType w:val="multilevel"/>
    <w:tmpl w:val="74520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21F6964"/>
    <w:multiLevelType w:val="multilevel"/>
    <w:tmpl w:val="EA8A7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5B57A3"/>
    <w:multiLevelType w:val="multilevel"/>
    <w:tmpl w:val="B64AD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938641C"/>
    <w:multiLevelType w:val="multilevel"/>
    <w:tmpl w:val="A7D08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9495BFD"/>
    <w:multiLevelType w:val="multilevel"/>
    <w:tmpl w:val="935EF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0D4B4A"/>
    <w:multiLevelType w:val="multilevel"/>
    <w:tmpl w:val="266C4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2"/>
  </w:num>
  <w:num w:numId="2">
    <w:abstractNumId w:val="11"/>
  </w:num>
  <w:num w:numId="3">
    <w:abstractNumId w:val="1"/>
  </w:num>
  <w:num w:numId="4">
    <w:abstractNumId w:val="7"/>
  </w:num>
  <w:num w:numId="5">
    <w:abstractNumId w:val="0"/>
  </w:num>
  <w:num w:numId="6">
    <w:abstractNumId w:val="9"/>
  </w:num>
  <w:num w:numId="7">
    <w:abstractNumId w:val="3"/>
  </w:num>
  <w:num w:numId="8">
    <w:abstractNumId w:val="8"/>
  </w:num>
  <w:num w:numId="9">
    <w:abstractNumId w:val="4"/>
  </w:num>
  <w:num w:numId="10">
    <w:abstractNumId w:val="6"/>
  </w:num>
  <w:num w:numId="11">
    <w:abstractNumId w:val="13"/>
  </w:num>
  <w:num w:numId="12">
    <w:abstractNumId w:val="10"/>
  </w:num>
  <w:num w:numId="13">
    <w:abstractNumId w:val="5"/>
  </w:num>
  <w:num w:numId="14">
    <w:abstractNumId w:val="15"/>
  </w:num>
  <w:num w:numId="15">
    <w:abstractNumId w:val="2"/>
  </w:num>
  <w:num w:numId="16">
    <w:abstractNumId w:val="14"/>
  </w:num>
  <w:num w:numId="17">
    <w:abstractNumId w:val="14"/>
  </w:num>
  <w:num w:numId="18">
    <w:abstractNumId w:val="14"/>
  </w:num>
  <w:num w:numId="19">
    <w:abstractNumId w:val="1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log" w:val="1"/>
  </w:docVars>
  <w:rsids>
    <w:rsidRoot w:val="00B8391A"/>
    <w:rsid w:val="00010FED"/>
    <w:rsid w:val="00023620"/>
    <w:rsid w:val="0004604B"/>
    <w:rsid w:val="00095D3F"/>
    <w:rsid w:val="000A1E53"/>
    <w:rsid w:val="000D0605"/>
    <w:rsid w:val="00124844"/>
    <w:rsid w:val="00124C59"/>
    <w:rsid w:val="001C63B3"/>
    <w:rsid w:val="001F0C07"/>
    <w:rsid w:val="00230A98"/>
    <w:rsid w:val="00237DB6"/>
    <w:rsid w:val="002500DB"/>
    <w:rsid w:val="00275C8E"/>
    <w:rsid w:val="002918E9"/>
    <w:rsid w:val="002B053B"/>
    <w:rsid w:val="002D0536"/>
    <w:rsid w:val="003216A8"/>
    <w:rsid w:val="003B4AE7"/>
    <w:rsid w:val="0040153E"/>
    <w:rsid w:val="0040355D"/>
    <w:rsid w:val="0041514E"/>
    <w:rsid w:val="004870F4"/>
    <w:rsid w:val="0058385C"/>
    <w:rsid w:val="00592985"/>
    <w:rsid w:val="00593CDC"/>
    <w:rsid w:val="005C3A46"/>
    <w:rsid w:val="005C504B"/>
    <w:rsid w:val="005D75D9"/>
    <w:rsid w:val="00600ADE"/>
    <w:rsid w:val="00612F33"/>
    <w:rsid w:val="0062673C"/>
    <w:rsid w:val="0064329A"/>
    <w:rsid w:val="006453F2"/>
    <w:rsid w:val="00692F46"/>
    <w:rsid w:val="006B390C"/>
    <w:rsid w:val="006F12A1"/>
    <w:rsid w:val="006F6869"/>
    <w:rsid w:val="007372F8"/>
    <w:rsid w:val="00756D1C"/>
    <w:rsid w:val="007805EF"/>
    <w:rsid w:val="007821AF"/>
    <w:rsid w:val="00793317"/>
    <w:rsid w:val="007C727C"/>
    <w:rsid w:val="007F11CE"/>
    <w:rsid w:val="007F5ED3"/>
    <w:rsid w:val="008C3A6F"/>
    <w:rsid w:val="008D0A61"/>
    <w:rsid w:val="008F32E9"/>
    <w:rsid w:val="0093307A"/>
    <w:rsid w:val="00941812"/>
    <w:rsid w:val="00950A94"/>
    <w:rsid w:val="009623B2"/>
    <w:rsid w:val="009874C5"/>
    <w:rsid w:val="009B70BC"/>
    <w:rsid w:val="009D4044"/>
    <w:rsid w:val="009F2635"/>
    <w:rsid w:val="00A03027"/>
    <w:rsid w:val="00A31AF8"/>
    <w:rsid w:val="00A36A25"/>
    <w:rsid w:val="00A40904"/>
    <w:rsid w:val="00A41277"/>
    <w:rsid w:val="00A627B0"/>
    <w:rsid w:val="00A92E31"/>
    <w:rsid w:val="00AE5E75"/>
    <w:rsid w:val="00AF3549"/>
    <w:rsid w:val="00B11EE4"/>
    <w:rsid w:val="00B557E5"/>
    <w:rsid w:val="00B8391A"/>
    <w:rsid w:val="00B96B39"/>
    <w:rsid w:val="00B97A04"/>
    <w:rsid w:val="00BE37B6"/>
    <w:rsid w:val="00C41DF3"/>
    <w:rsid w:val="00C7382D"/>
    <w:rsid w:val="00D35F3C"/>
    <w:rsid w:val="00D3706C"/>
    <w:rsid w:val="00D7040B"/>
    <w:rsid w:val="00D82390"/>
    <w:rsid w:val="00D84977"/>
    <w:rsid w:val="00D84D1D"/>
    <w:rsid w:val="00DA1598"/>
    <w:rsid w:val="00DB5F0C"/>
    <w:rsid w:val="00DC7DB9"/>
    <w:rsid w:val="00DD5EFC"/>
    <w:rsid w:val="00DF7F52"/>
    <w:rsid w:val="00E129A0"/>
    <w:rsid w:val="00E23A67"/>
    <w:rsid w:val="00E37075"/>
    <w:rsid w:val="00E67062"/>
    <w:rsid w:val="00E947D7"/>
    <w:rsid w:val="00F26493"/>
    <w:rsid w:val="00FC00D3"/>
    <w:rsid w:val="00FC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9D230"/>
  <w15:docId w15:val="{3EB869EE-8B6B-4E0D-BB30-52693340C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2" w:qFormat="1"/>
    <w:lsdException w:name="heading 6" w:semiHidden="1" w:uiPriority="2" w:qFormat="1"/>
    <w:lsdException w:name="heading 7" w:semiHidden="1" w:uiPriority="2" w:qFormat="1"/>
    <w:lsdException w:name="heading 8" w:semiHidden="1" w:uiPriority="2" w:qFormat="1"/>
    <w:lsdException w:name="heading 9" w:semiHidden="1" w:uiPriority="2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 w:qFormat="1"/>
    <w:lsdException w:name="toc 2" w:semiHidden="1" w:uiPriority="39" w:qFormat="1"/>
    <w:lsdException w:name="toc 3" w:semiHidden="1" w:uiPriority="39" w:qFormat="1"/>
    <w:lsdException w:name="toc 4" w:semiHidden="1" w:uiPriority="39" w:qFormat="1"/>
    <w:lsdException w:name="toc 5" w:semiHidden="1" w:uiPriority="39" w:qFormat="1"/>
    <w:lsdException w:name="toc 6" w:semiHidden="1" w:uiPriority="39" w:qFormat="1"/>
    <w:lsdException w:name="toc 7" w:semiHidden="1" w:uiPriority="39" w:qFormat="1"/>
    <w:lsdException w:name="toc 8" w:semiHidden="1" w:uiPriority="39" w:qFormat="1"/>
    <w:lsdException w:name="toc 9" w:semiHidden="1" w:uiPriority="39" w:qFormat="1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uiPriority="19" w:qFormat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Heading5">
    <w:name w:val="heading 5"/>
    <w:basedOn w:val="Normal"/>
    <w:next w:val="Normal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Heading6">
    <w:name w:val="heading 6"/>
    <w:basedOn w:val="Normal"/>
    <w:next w:val="Normal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Normal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Normal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ListParagraph">
    <w:name w:val="List Paragraph"/>
    <w:basedOn w:val="Normal"/>
    <w:uiPriority w:val="34"/>
    <w:qFormat/>
    <w:rsid w:val="0059004B"/>
    <w:pPr>
      <w:ind w:left="720"/>
      <w:contextualSpacing/>
    </w:pPr>
  </w:style>
  <w:style w:type="paragraph" w:customStyle="1" w:styleId="PadderBetweenTitleandProperties">
    <w:name w:val="Padder Between Title and Properties"/>
    <w:basedOn w:val="Normal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Normal"/>
    <w:next w:val="Normal"/>
    <w:semiHidden/>
    <w:pPr>
      <w:spacing w:after="120"/>
    </w:pPr>
    <w:rPr>
      <w:sz w:val="2"/>
      <w:szCs w:val="2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Quote">
    <w:name w:val="Quote"/>
    <w:basedOn w:val="Normal"/>
    <w:next w:val="Normal"/>
    <w:uiPriority w:val="1"/>
    <w:qFormat/>
    <w:pPr>
      <w:ind w:left="720" w:right="720"/>
    </w:pPr>
    <w:rPr>
      <w:color w:val="000000" w:themeColor="text1"/>
    </w:rPr>
  </w:style>
  <w:style w:type="paragraph" w:styleId="NormalWeb">
    <w:name w:val="Normal (Web)"/>
    <w:basedOn w:val="Normal"/>
    <w:uiPriority w:val="99"/>
    <w:rsid w:val="001A4199"/>
  </w:style>
  <w:style w:type="character" w:customStyle="1" w:styleId="Heading1Char">
    <w:name w:val="Heading 1 Char"/>
    <w:basedOn w:val="DefaultParagraphFont"/>
    <w:link w:val="Heading1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391A"/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8391A"/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B8391A"/>
    <w:rPr>
      <w:rFonts w:ascii="Courier New" w:eastAsia="Times New Roman" w:hAnsi="Courier New" w:cs="Courier New"/>
      <w:sz w:val="20"/>
      <w:szCs w:val="20"/>
    </w:rPr>
  </w:style>
  <w:style w:type="paragraph" w:customStyle="1" w:styleId="listitem">
    <w:name w:val="listitem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DefaultParagraphFont"/>
    <w:rsid w:val="00B8391A"/>
  </w:style>
  <w:style w:type="paragraph" w:customStyle="1" w:styleId="p1">
    <w:name w:val="p1"/>
    <w:basedOn w:val="Normal"/>
    <w:rsid w:val="00B839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30A9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7821AF"/>
    <w:rPr>
      <w:color w:val="954F72" w:themeColor="followedHyperlink"/>
      <w:u w:val="single"/>
    </w:rPr>
  </w:style>
  <w:style w:type="character" w:customStyle="1" w:styleId="s2">
    <w:name w:val="s2"/>
    <w:basedOn w:val="DefaultParagraphFont"/>
    <w:rsid w:val="00237DB6"/>
  </w:style>
  <w:style w:type="character" w:styleId="UnresolvedMention">
    <w:name w:val="Unresolved Mention"/>
    <w:basedOn w:val="DefaultParagraphFont"/>
    <w:uiPriority w:val="99"/>
    <w:semiHidden/>
    <w:rsid w:val="00FC7F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9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419930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8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6344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6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1793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500">
              <w:blockQuote w:val="1"/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547037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9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010698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6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240857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77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5132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8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93023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86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510182">
                  <w:blockQuote w:val="1"/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glossaryDocument" Target="glossary/document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naid.khan\AppData\Roaming\Microsoft\Templates\Blog%20po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9512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254F59-10A6-42D6-8881-B131DE4B5547}"/>
      </w:docPartPr>
      <w:docPartBody>
        <w:p w:rsidR="00DD0607" w:rsidRDefault="009C3F7F">
          <w:r w:rsidRPr="00090B87">
            <w:rPr>
              <w:rStyle w:val="PlaceholderText"/>
            </w:rPr>
            <w:t>[Enter Post Title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35"/>
    <w:rsid w:val="000774FC"/>
    <w:rsid w:val="002A5E1D"/>
    <w:rsid w:val="003811F4"/>
    <w:rsid w:val="00411B71"/>
    <w:rsid w:val="0044312C"/>
    <w:rsid w:val="00475B76"/>
    <w:rsid w:val="004E7F35"/>
    <w:rsid w:val="00583FE9"/>
    <w:rsid w:val="00652452"/>
    <w:rsid w:val="006E27B6"/>
    <w:rsid w:val="00887AF1"/>
    <w:rsid w:val="0096724E"/>
    <w:rsid w:val="009B368E"/>
    <w:rsid w:val="009C3F7F"/>
    <w:rsid w:val="00AA4CA3"/>
    <w:rsid w:val="00AC166B"/>
    <w:rsid w:val="00DD0607"/>
    <w:rsid w:val="00E06B26"/>
    <w:rsid w:val="00ED1D86"/>
    <w:rsid w:val="00F76D95"/>
    <w:rsid w:val="00F96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C3F7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Comments xmlns="4873beb7-5857-4685-be1f-d57550cc96cc" xsi:nil="true"/>
    <ApprovalStatus xmlns="4873beb7-5857-4685-be1f-d57550cc96cc">InProgress</ApprovalStatus>
    <MarketSpecific xmlns="4873beb7-5857-4685-be1f-d57550cc96cc">false</MarketSpecific>
    <ThumbnailAssetId xmlns="4873beb7-5857-4685-be1f-d57550cc96cc" xsi:nil="true"/>
    <PrimaryImageGen xmlns="4873beb7-5857-4685-be1f-d57550cc96cc">false</PrimaryImageGen>
    <LegacyData xmlns="4873beb7-5857-4685-be1f-d57550cc96cc" xsi:nil="true"/>
    <LocRecommendedHandoff xmlns="4873beb7-5857-4685-be1f-d57550cc96cc" xsi:nil="true"/>
    <BusinessGroup xmlns="4873beb7-5857-4685-be1f-d57550cc96cc" xsi:nil="true"/>
    <BlockPublish xmlns="4873beb7-5857-4685-be1f-d57550cc96cc">false</BlockPublish>
    <AssetId xmlns="4873beb7-5857-4685-be1f-d57550cc96cc">TP102843594</AssetId>
    <SourceTitle xmlns="4873beb7-5857-4685-be1f-d57550cc96cc" xsi:nil="true"/>
    <OpenTemplate xmlns="4873beb7-5857-4685-be1f-d57550cc96cc">true</OpenTemplate>
    <UALocComments xmlns="4873beb7-5857-4685-be1f-d57550cc96cc" xsi:nil="true"/>
    <TrustLevel xmlns="4873beb7-5857-4685-be1f-d57550cc96cc">1 Microsoft Managed Content</TrustLevel>
    <FeatureTagsTaxHTField0 xmlns="4873beb7-5857-4685-be1f-d57550cc96cc">
      <Terms xmlns="http://schemas.microsoft.com/office/infopath/2007/PartnerControls"/>
    </FeatureTagsTaxHTField0>
    <PublishStatusLookup xmlns="4873beb7-5857-4685-be1f-d57550cc96cc">
      <Value>1552660</Value>
      <Value>1552661</Value>
      <Value>1552770</Value>
    </PublishStatusLookup>
    <LocLastLocAttemptVersionLookup xmlns="4873beb7-5857-4685-be1f-d57550cc96cc">831172</LocLastLocAttemptVersionLookup>
    <CampaignTagsTaxHTField0 xmlns="4873beb7-5857-4685-be1f-d57550cc96cc">
      <Terms xmlns="http://schemas.microsoft.com/office/infopath/2007/PartnerControls"/>
    </CampaignTagsTaxHTField0>
    <IsSearchable xmlns="4873beb7-5857-4685-be1f-d57550cc96cc">true</IsSearchable>
    <MachineTranslated xmlns="4873beb7-5857-4685-be1f-d57550cc96cc">false</MachineTranslated>
    <Providers xmlns="4873beb7-5857-4685-be1f-d57550cc96cc" xsi:nil="true"/>
    <TemplateTemplateType xmlns="4873beb7-5857-4685-be1f-d57550cc96cc">Word Document Template</TemplateTemplateType>
    <Markets xmlns="4873beb7-5857-4685-be1f-d57550cc96cc"/>
    <APDescription xmlns="4873beb7-5857-4685-be1f-d57550cc96cc" xsi:nil="true"/>
    <ClipArtFilename xmlns="4873beb7-5857-4685-be1f-d57550cc96cc" xsi:nil="true"/>
    <APAuthor xmlns="4873beb7-5857-4685-be1f-d57550cc96cc">
      <UserInfo>
        <DisplayName>REDMOND\ncrowell</DisplayName>
        <AccountId>81</AccountId>
        <AccountType/>
      </UserInfo>
    </APAuthor>
    <LocManualTestRequired xmlns="4873beb7-5857-4685-be1f-d57550cc96cc">false</LocManualTestRequired>
    <EditorialStatus xmlns="4873beb7-5857-4685-be1f-d57550cc96cc">Complete</EditorialStatus>
    <PublishTargets xmlns="4873beb7-5857-4685-be1f-d57550cc96cc">OfficeOnlineVNext</PublishTargets>
    <ScenarioTagsTaxHTField0 xmlns="4873beb7-5857-4685-be1f-d57550cc96cc">
      <Terms xmlns="http://schemas.microsoft.com/office/infopath/2007/PartnerControls"/>
    </ScenarioTagsTaxHTField0>
    <OriginalRelease xmlns="4873beb7-5857-4685-be1f-d57550cc96cc">15</OriginalRelease>
    <AssetStart xmlns="4873beb7-5857-4685-be1f-d57550cc96cc">2012-03-28T21:40:00+00:00</AssetStart>
    <Provider xmlns="4873beb7-5857-4685-be1f-d57550cc96cc" xsi:nil="true"/>
    <AcquiredFrom xmlns="4873beb7-5857-4685-be1f-d57550cc96cc">Internal MS</AcquiredFrom>
    <FriendlyTitle xmlns="4873beb7-5857-4685-be1f-d57550cc96cc" xsi:nil="true"/>
    <LocalizationTagsTaxHTField0 xmlns="4873beb7-5857-4685-be1f-d57550cc96cc">
      <Terms xmlns="http://schemas.microsoft.com/office/infopath/2007/PartnerControls"/>
    </LocalizationTagsTaxHTField0>
    <UALocRecommendation xmlns="4873beb7-5857-4685-be1f-d57550cc96cc">Localize</UALocRecommendation>
    <ShowIn xmlns="4873beb7-5857-4685-be1f-d57550cc96cc">Show everywhere</ShowIn>
    <UANotes xmlns="4873beb7-5857-4685-be1f-d57550cc96cc" xsi:nil="true"/>
    <TemplateStatus xmlns="4873beb7-5857-4685-be1f-d57550cc96cc">Complete</TemplateStatus>
    <InternalTagsTaxHTField0 xmlns="4873beb7-5857-4685-be1f-d57550cc96cc">
      <Terms xmlns="http://schemas.microsoft.com/office/infopath/2007/PartnerControls"/>
    </InternalTagsTaxHTField0>
    <AssetExpire xmlns="4873beb7-5857-4685-be1f-d57550cc96cc">2029-01-01T08:00:00+00:00</AssetExpire>
    <DSATActionTaken xmlns="4873beb7-5857-4685-be1f-d57550cc96cc" xsi:nil="true"/>
    <EditorialTags xmlns="4873beb7-5857-4685-be1f-d57550cc96cc" xsi:nil="true"/>
    <SubmitterId xmlns="4873beb7-5857-4685-be1f-d57550cc96cc" xsi:nil="true"/>
    <ApprovalLog xmlns="4873beb7-5857-4685-be1f-d57550cc96cc" xsi:nil="true"/>
    <AssetType xmlns="4873beb7-5857-4685-be1f-d57550cc96cc">TP</AssetType>
    <BugNumber xmlns="4873beb7-5857-4685-be1f-d57550cc96cc" xsi:nil="true"/>
    <Milestone xmlns="4873beb7-5857-4685-be1f-d57550cc96cc" xsi:nil="true"/>
    <RecommendationsModifier xmlns="4873beb7-5857-4685-be1f-d57550cc96cc">1000</RecommendationsModifier>
    <IntlLangReviewDate xmlns="4873beb7-5857-4685-be1f-d57550cc96cc" xsi:nil="true"/>
    <TPFriendlyName xmlns="4873beb7-5857-4685-be1f-d57550cc96cc" xsi:nil="true"/>
    <IntlLangReview xmlns="4873beb7-5857-4685-be1f-d57550cc96cc">false</IntlLangReview>
    <PolicheckWords xmlns="4873beb7-5857-4685-be1f-d57550cc96cc" xsi:nil="true"/>
    <OriginAsset xmlns="4873beb7-5857-4685-be1f-d57550cc96cc" xsi:nil="true"/>
    <TPNamespace xmlns="4873beb7-5857-4685-be1f-d57550cc96cc" xsi:nil="true"/>
    <TPCommandLine xmlns="4873beb7-5857-4685-be1f-d57550cc96cc" xsi:nil="true"/>
    <IntlLangReviewer xmlns="4873beb7-5857-4685-be1f-d57550cc96cc" xsi:nil="true"/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TPComponent xmlns="4873beb7-5857-4685-be1f-d57550cc96cc" xsi:nil="true"/>
    <TPExecutable xmlns="4873beb7-5857-4685-be1f-d57550cc96cc" xsi:nil="true"/>
    <TPLaunchHelpLink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OutputCachingOn xmlns="4873beb7-5857-4685-be1f-d57550cc96cc">false</OutputCachingOn>
    <ContentItem xmlns="4873beb7-5857-4685-be1f-d57550cc96cc" xsi:nil="true"/>
    <HandoffToMSDN xmlns="4873beb7-5857-4685-be1f-d57550cc96cc" xsi:nil="true"/>
    <LastModifiedDateTi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PLaunchHelpLinkType xmlns="4873beb7-5857-4685-be1f-d57550cc96cc">Template</TPLaunchHelpLink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UACurrentWords xmlns="4873beb7-5857-4685-be1f-d57550cc96cc" xsi:nil="true"/>
    <TPClientViewer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CrawlForDependencies xmlns="4873beb7-5857-4685-be1f-d57550cc96cc">false</CrawlForDependencies>
    <LastHandOff xmlns="4873beb7-5857-4685-be1f-d57550cc96cc" xsi:nil="true"/>
    <LocMarketGroupTiers2 xmlns="4873beb7-5857-4685-be1f-d57550cc96cc" xsi:nil="true"/>
  </documentManagement>
</p:properties>
</file>

<file path=customXml/item3.xml><?xml version="1.0" encoding="utf-8"?>
<BlogPostInfo xmlns="http://www.microsoft.com/Office/Word/BlogTool">
  <PostTitle>AWS S3 - Glacier</PostTitle>
  <PostDate/>
  <PostID/>
  <Category1/>
  <Category2/>
  <Category3/>
  <Category4/>
  <Category5/>
  <Category6/>
  <Category7/>
  <Category8/>
  <Category9/>
  <Category10/>
  <Account/>
  <Enclosure/>
  <ProviderInfo>
    <PostURL/>
    <API/>
    <Categories/>
    <Trackbacks/>
    <Enclosures/>
    <BlogName/>
    <ImagePostAddress/>
  </ProviderInfo>
  <DefaultAccountEnsured/>
</BlogPostInfo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D1E2072-A7E3-4DAE-9149-608034D634F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E8E83B5-D8EF-4295-95D5-499630675B99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customXml/itemProps4.xml><?xml version="1.0" encoding="utf-8"?>
<ds:datastoreItem xmlns:ds="http://schemas.openxmlformats.org/officeDocument/2006/customXml" ds:itemID="{460F43D6-C4EC-4FB3-A195-6B4FD975A2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Blog post.dotx</Template>
  <TotalTime>2972</TotalTime>
  <Pages>1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Junaid</dc:creator>
  <cp:keywords/>
  <dc:description/>
  <cp:lastModifiedBy>Khan, Junaid</cp:lastModifiedBy>
  <cp:revision>57</cp:revision>
  <dcterms:created xsi:type="dcterms:W3CDTF">2020-11-27T04:06:00Z</dcterms:created>
  <dcterms:modified xsi:type="dcterms:W3CDTF">2022-03-15T04:07:00Z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ampaignTags">
    <vt:lpwstr/>
  </property>
  <property fmtid="{D5CDD505-2E9C-101B-9397-08002B2CF9AE}" pid="4" name="ContentTypeId">
    <vt:lpwstr>0x0101006EDDDB5EE6D98C44930B742096920B300400F5B6D36B3EF94B4E9A635CDF2A18F5B8</vt:lpwstr>
  </property>
  <property fmtid="{D5CDD505-2E9C-101B-9397-08002B2CF9AE}" pid="5" name="LocalizationTags">
    <vt:lpwstr/>
  </property>
  <property fmtid="{D5CDD505-2E9C-101B-9397-08002B2CF9AE}" pid="6" name="FeatureTags">
    <vt:lpwstr/>
  </property>
  <property fmtid="{D5CDD505-2E9C-101B-9397-08002B2CF9AE}" pid="7" name="ScenarioTags">
    <vt:lpwstr/>
  </property>
</Properties>
</file>