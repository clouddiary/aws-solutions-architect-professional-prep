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30"/>
          <w:szCs w:val="36"/>
        </w:rPr>
      </w:sdtEndPr>
      <w:sdtContent>
        <w:sdt>
          <w:sdtPr>
            <w:rPr>
              <w:rFonts w:ascii="Georgia" w:eastAsia="Times New Roman" w:hAnsi="Georgia" w:cs="Times New Roman"/>
              <w:color w:val="666666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BC141D6" w14:textId="1D785FA4" w:rsidR="00E947D7" w:rsidRDefault="00DA5493">
              <w:pPr>
                <w:pStyle w:val="Publishwithline"/>
              </w:pPr>
              <w:r w:rsidRPr="00DA5493"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>AWS Athena</w:t>
              </w:r>
              <w:r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 xml:space="preserve"> &amp; Glue</w:t>
              </w:r>
            </w:p>
          </w:sdtContent>
        </w:sdt>
        <w:p w14:paraId="4007A0B5" w14:textId="77777777" w:rsidR="00E947D7" w:rsidRDefault="00E947D7">
          <w:pPr>
            <w:pStyle w:val="underline"/>
          </w:pPr>
        </w:p>
        <w:p w14:paraId="7C0C36BF" w14:textId="08F8A1A9" w:rsidR="00CD0ADF" w:rsidRDefault="00DA5493">
          <w:pPr>
            <w:pStyle w:val="Heading1"/>
            <w:shd w:val="clear" w:color="auto" w:fill="FFFFFF"/>
            <w:spacing w:before="0"/>
            <w:textAlignment w:val="baseline"/>
            <w:divId w:val="1456027147"/>
          </w:pPr>
        </w:p>
      </w:sdtContent>
    </w:sdt>
    <w:p w14:paraId="455E9661" w14:textId="05314831" w:rsidR="008D31CC" w:rsidRDefault="00DA5493" w:rsidP="008D31CC">
      <w:pPr>
        <w:divId w:val="1456027147"/>
      </w:pPr>
      <w:r>
        <w:rPr>
          <w:noProof/>
        </w:rPr>
        <w:drawing>
          <wp:inline distT="0" distB="0" distL="0" distR="0" wp14:anchorId="2213F798" wp14:editId="730E431B">
            <wp:extent cx="12030075" cy="71056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2A22" w14:textId="0F99D0E9" w:rsidR="00DA5493" w:rsidRDefault="00DA5493" w:rsidP="008D31CC">
      <w:pPr>
        <w:divId w:val="1456027147"/>
      </w:pPr>
      <w:r>
        <w:rPr>
          <w:noProof/>
        </w:rPr>
        <w:drawing>
          <wp:inline distT="0" distB="0" distL="0" distR="0" wp14:anchorId="1FB61459" wp14:editId="27374D36">
            <wp:extent cx="12934950" cy="641032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847" w14:textId="55F09D18" w:rsidR="00DA5493" w:rsidRDefault="00DA5493" w:rsidP="008D31CC">
      <w:pPr>
        <w:divId w:val="1456027147"/>
      </w:pPr>
      <w:r>
        <w:rPr>
          <w:noProof/>
        </w:rPr>
        <w:drawing>
          <wp:inline distT="0" distB="0" distL="0" distR="0" wp14:anchorId="4DAD45F9" wp14:editId="0B625201">
            <wp:extent cx="12944475" cy="5353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44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8C6C" w14:textId="19CD1210" w:rsidR="00DA5493" w:rsidRDefault="00DA5493" w:rsidP="008D31CC">
      <w:pPr>
        <w:divId w:val="1456027147"/>
      </w:pPr>
      <w:r>
        <w:rPr>
          <w:noProof/>
        </w:rPr>
        <w:drawing>
          <wp:inline distT="0" distB="0" distL="0" distR="0" wp14:anchorId="20432B39" wp14:editId="4BDDDF51">
            <wp:extent cx="12973050" cy="64960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3B2" w14:textId="37C98303" w:rsidR="00DA5493" w:rsidRDefault="00DA5493" w:rsidP="008D31CC">
      <w:pPr>
        <w:divId w:val="1456027147"/>
      </w:pPr>
      <w:r>
        <w:rPr>
          <w:noProof/>
        </w:rPr>
        <w:drawing>
          <wp:inline distT="0" distB="0" distL="0" distR="0" wp14:anchorId="313E03FE" wp14:editId="332BF101">
            <wp:extent cx="12811125" cy="66484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727" w14:textId="167176E2" w:rsidR="00DA5493" w:rsidRDefault="00DA5493" w:rsidP="008D31CC">
      <w:pPr>
        <w:divId w:val="1456027147"/>
      </w:pPr>
      <w:r>
        <w:rPr>
          <w:noProof/>
        </w:rPr>
        <w:drawing>
          <wp:inline distT="0" distB="0" distL="0" distR="0" wp14:anchorId="2E518115" wp14:editId="07D1CB50">
            <wp:extent cx="13058775" cy="62674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622" w14:textId="77777777" w:rsidR="00DA5493" w:rsidRPr="008D31CC" w:rsidRDefault="00DA5493" w:rsidP="008D31CC">
      <w:pPr>
        <w:divId w:val="1456027147"/>
      </w:pPr>
    </w:p>
    <w:sectPr w:rsidR="00DA5493" w:rsidRPr="008D31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37"/>
    <w:multiLevelType w:val="multilevel"/>
    <w:tmpl w:val="D9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85591"/>
    <w:multiLevelType w:val="multilevel"/>
    <w:tmpl w:val="B0C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E5126"/>
    <w:multiLevelType w:val="multilevel"/>
    <w:tmpl w:val="E96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36CE2"/>
    <w:multiLevelType w:val="multilevel"/>
    <w:tmpl w:val="B02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A2847"/>
    <w:multiLevelType w:val="multilevel"/>
    <w:tmpl w:val="AFB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56EAE"/>
    <w:multiLevelType w:val="multilevel"/>
    <w:tmpl w:val="C8A2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015FE"/>
    <w:multiLevelType w:val="multilevel"/>
    <w:tmpl w:val="D15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00281"/>
    <w:multiLevelType w:val="multilevel"/>
    <w:tmpl w:val="9A5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862BA7"/>
    <w:multiLevelType w:val="multilevel"/>
    <w:tmpl w:val="CB9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E6DEB"/>
    <w:multiLevelType w:val="multilevel"/>
    <w:tmpl w:val="60BE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37EDF"/>
    <w:multiLevelType w:val="multilevel"/>
    <w:tmpl w:val="EBDE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63EC0"/>
    <w:multiLevelType w:val="multilevel"/>
    <w:tmpl w:val="09D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BA125E"/>
    <w:multiLevelType w:val="multilevel"/>
    <w:tmpl w:val="B0C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8326EC"/>
    <w:multiLevelType w:val="multilevel"/>
    <w:tmpl w:val="B542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F07D7"/>
    <w:multiLevelType w:val="multilevel"/>
    <w:tmpl w:val="D3A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1F6964"/>
    <w:multiLevelType w:val="multilevel"/>
    <w:tmpl w:val="EA8A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B770D"/>
    <w:multiLevelType w:val="multilevel"/>
    <w:tmpl w:val="006E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5B57A3"/>
    <w:multiLevelType w:val="multilevel"/>
    <w:tmpl w:val="B6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961177"/>
    <w:multiLevelType w:val="multilevel"/>
    <w:tmpl w:val="7BAE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AC3F9C"/>
    <w:multiLevelType w:val="multilevel"/>
    <w:tmpl w:val="EE0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86630"/>
    <w:multiLevelType w:val="multilevel"/>
    <w:tmpl w:val="1F8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505D9B"/>
    <w:multiLevelType w:val="multilevel"/>
    <w:tmpl w:val="89A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BE546F"/>
    <w:multiLevelType w:val="multilevel"/>
    <w:tmpl w:val="C81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7A651A"/>
    <w:multiLevelType w:val="multilevel"/>
    <w:tmpl w:val="D246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B2F23"/>
    <w:multiLevelType w:val="multilevel"/>
    <w:tmpl w:val="1CE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702B02"/>
    <w:multiLevelType w:val="multilevel"/>
    <w:tmpl w:val="48B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E0DE3"/>
    <w:multiLevelType w:val="multilevel"/>
    <w:tmpl w:val="E34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EB3E08"/>
    <w:multiLevelType w:val="multilevel"/>
    <w:tmpl w:val="06A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2A3E1E"/>
    <w:multiLevelType w:val="multilevel"/>
    <w:tmpl w:val="9A4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F70368"/>
    <w:multiLevelType w:val="multilevel"/>
    <w:tmpl w:val="BBD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C31A4B"/>
    <w:multiLevelType w:val="multilevel"/>
    <w:tmpl w:val="E71C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052D71"/>
    <w:multiLevelType w:val="multilevel"/>
    <w:tmpl w:val="07D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CF6D51"/>
    <w:multiLevelType w:val="multilevel"/>
    <w:tmpl w:val="01E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30718"/>
    <w:multiLevelType w:val="multilevel"/>
    <w:tmpl w:val="C79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6E2BFA"/>
    <w:multiLevelType w:val="multilevel"/>
    <w:tmpl w:val="99A8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FB146A"/>
    <w:multiLevelType w:val="multilevel"/>
    <w:tmpl w:val="B19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985989"/>
    <w:multiLevelType w:val="multilevel"/>
    <w:tmpl w:val="50F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073C2D"/>
    <w:multiLevelType w:val="multilevel"/>
    <w:tmpl w:val="A0B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28"/>
  </w:num>
  <w:num w:numId="8">
    <w:abstractNumId w:val="30"/>
  </w:num>
  <w:num w:numId="9">
    <w:abstractNumId w:val="0"/>
  </w:num>
  <w:num w:numId="10">
    <w:abstractNumId w:val="37"/>
  </w:num>
  <w:num w:numId="11">
    <w:abstractNumId w:val="29"/>
  </w:num>
  <w:num w:numId="12">
    <w:abstractNumId w:val="24"/>
  </w:num>
  <w:num w:numId="13">
    <w:abstractNumId w:val="27"/>
  </w:num>
  <w:num w:numId="14">
    <w:abstractNumId w:val="14"/>
  </w:num>
  <w:num w:numId="15">
    <w:abstractNumId w:val="26"/>
  </w:num>
  <w:num w:numId="16">
    <w:abstractNumId w:val="21"/>
  </w:num>
  <w:num w:numId="17">
    <w:abstractNumId w:val="19"/>
  </w:num>
  <w:num w:numId="18">
    <w:abstractNumId w:val="20"/>
  </w:num>
  <w:num w:numId="19">
    <w:abstractNumId w:val="34"/>
  </w:num>
  <w:num w:numId="20">
    <w:abstractNumId w:val="3"/>
  </w:num>
  <w:num w:numId="21">
    <w:abstractNumId w:val="32"/>
  </w:num>
  <w:num w:numId="22">
    <w:abstractNumId w:val="22"/>
  </w:num>
  <w:num w:numId="23">
    <w:abstractNumId w:val="33"/>
  </w:num>
  <w:num w:numId="24">
    <w:abstractNumId w:val="2"/>
  </w:num>
  <w:num w:numId="25">
    <w:abstractNumId w:val="8"/>
  </w:num>
  <w:num w:numId="26">
    <w:abstractNumId w:val="23"/>
  </w:num>
  <w:num w:numId="27">
    <w:abstractNumId w:val="23"/>
  </w:num>
  <w:num w:numId="28">
    <w:abstractNumId w:val="23"/>
  </w:num>
  <w:num w:numId="29">
    <w:abstractNumId w:val="18"/>
  </w:num>
  <w:num w:numId="30">
    <w:abstractNumId w:val="4"/>
  </w:num>
  <w:num w:numId="31">
    <w:abstractNumId w:val="12"/>
  </w:num>
  <w:num w:numId="32">
    <w:abstractNumId w:val="16"/>
  </w:num>
  <w:num w:numId="33">
    <w:abstractNumId w:val="6"/>
  </w:num>
  <w:num w:numId="34">
    <w:abstractNumId w:val="31"/>
  </w:num>
  <w:num w:numId="35">
    <w:abstractNumId w:val="36"/>
  </w:num>
  <w:num w:numId="36">
    <w:abstractNumId w:val="11"/>
  </w:num>
  <w:num w:numId="37">
    <w:abstractNumId w:val="25"/>
  </w:num>
  <w:num w:numId="38">
    <w:abstractNumId w:val="35"/>
  </w:num>
  <w:num w:numId="39">
    <w:abstractNumId w:val="7"/>
  </w:num>
  <w:num w:numId="4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8391A"/>
    <w:rsid w:val="0004604B"/>
    <w:rsid w:val="000D0605"/>
    <w:rsid w:val="000D3369"/>
    <w:rsid w:val="000E6C3D"/>
    <w:rsid w:val="0010318D"/>
    <w:rsid w:val="00124844"/>
    <w:rsid w:val="00124C59"/>
    <w:rsid w:val="00136B83"/>
    <w:rsid w:val="001C63B3"/>
    <w:rsid w:val="001F0C07"/>
    <w:rsid w:val="00230A98"/>
    <w:rsid w:val="00232ECB"/>
    <w:rsid w:val="00237DB6"/>
    <w:rsid w:val="00275C8E"/>
    <w:rsid w:val="002918E9"/>
    <w:rsid w:val="002B053B"/>
    <w:rsid w:val="002F7B94"/>
    <w:rsid w:val="003961B3"/>
    <w:rsid w:val="003B4AE7"/>
    <w:rsid w:val="0058385C"/>
    <w:rsid w:val="00592985"/>
    <w:rsid w:val="00593CDC"/>
    <w:rsid w:val="005C3A46"/>
    <w:rsid w:val="005F333B"/>
    <w:rsid w:val="0062673C"/>
    <w:rsid w:val="0064329A"/>
    <w:rsid w:val="006453F2"/>
    <w:rsid w:val="00692F46"/>
    <w:rsid w:val="007372F8"/>
    <w:rsid w:val="007821AF"/>
    <w:rsid w:val="00793317"/>
    <w:rsid w:val="007C727C"/>
    <w:rsid w:val="007F11CE"/>
    <w:rsid w:val="007F5ED3"/>
    <w:rsid w:val="008C3A6F"/>
    <w:rsid w:val="008D31CC"/>
    <w:rsid w:val="008F32E9"/>
    <w:rsid w:val="0093307A"/>
    <w:rsid w:val="00941812"/>
    <w:rsid w:val="00950A94"/>
    <w:rsid w:val="009623B2"/>
    <w:rsid w:val="009874C5"/>
    <w:rsid w:val="009B70BC"/>
    <w:rsid w:val="009D4044"/>
    <w:rsid w:val="009E357D"/>
    <w:rsid w:val="009F2635"/>
    <w:rsid w:val="00A03027"/>
    <w:rsid w:val="00A31AF8"/>
    <w:rsid w:val="00A36A25"/>
    <w:rsid w:val="00A627B0"/>
    <w:rsid w:val="00A83545"/>
    <w:rsid w:val="00A92E31"/>
    <w:rsid w:val="00AE5E75"/>
    <w:rsid w:val="00AF3549"/>
    <w:rsid w:val="00B557E5"/>
    <w:rsid w:val="00B8391A"/>
    <w:rsid w:val="00B96B39"/>
    <w:rsid w:val="00BA13F6"/>
    <w:rsid w:val="00BE2382"/>
    <w:rsid w:val="00C41DF3"/>
    <w:rsid w:val="00CC693A"/>
    <w:rsid w:val="00CD0ADF"/>
    <w:rsid w:val="00D35F3C"/>
    <w:rsid w:val="00D7040B"/>
    <w:rsid w:val="00D82390"/>
    <w:rsid w:val="00D84977"/>
    <w:rsid w:val="00D84D1D"/>
    <w:rsid w:val="00DA1598"/>
    <w:rsid w:val="00DA5493"/>
    <w:rsid w:val="00DC7DB9"/>
    <w:rsid w:val="00DF2E7A"/>
    <w:rsid w:val="00DF7F52"/>
    <w:rsid w:val="00E129A0"/>
    <w:rsid w:val="00E23A67"/>
    <w:rsid w:val="00E37075"/>
    <w:rsid w:val="00E67062"/>
    <w:rsid w:val="00E947D7"/>
    <w:rsid w:val="00ED383C"/>
    <w:rsid w:val="00ED6299"/>
    <w:rsid w:val="00F26493"/>
    <w:rsid w:val="00F4276D"/>
    <w:rsid w:val="00F72434"/>
    <w:rsid w:val="00FC00D3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230"/>
  <w15:docId w15:val="{3EB869EE-8B6B-4E0D-BB30-5269334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91A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8391A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391A"/>
  </w:style>
  <w:style w:type="paragraph" w:customStyle="1" w:styleId="p1">
    <w:name w:val="p1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1AF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237DB6"/>
  </w:style>
  <w:style w:type="character" w:styleId="UnresolvedMention">
    <w:name w:val="Unresolved Mention"/>
    <w:basedOn w:val="DefaultParagraphFont"/>
    <w:uiPriority w:val="99"/>
    <w:semiHidden/>
    <w:rsid w:val="00FC7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30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44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793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500">
              <w:blockQuote w:val="1"/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037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10698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857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132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023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9652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3800">
                      <w:blockQuote w:val="1"/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5552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89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kh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232C1-49F3-4728-8BA5-4838CAE31FF3}"/>
      </w:docPartPr>
      <w:docPartBody>
        <w:p w:rsidR="00DD0607" w:rsidRDefault="007F699E">
          <w:r w:rsidRPr="0094737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5"/>
    <w:rsid w:val="00247AE5"/>
    <w:rsid w:val="002A5E1D"/>
    <w:rsid w:val="003811F4"/>
    <w:rsid w:val="00411B71"/>
    <w:rsid w:val="0044312C"/>
    <w:rsid w:val="00475B76"/>
    <w:rsid w:val="004E7F35"/>
    <w:rsid w:val="004F2E67"/>
    <w:rsid w:val="006342FA"/>
    <w:rsid w:val="00652452"/>
    <w:rsid w:val="006E27B6"/>
    <w:rsid w:val="007F16B8"/>
    <w:rsid w:val="007F699E"/>
    <w:rsid w:val="00867654"/>
    <w:rsid w:val="0096724E"/>
    <w:rsid w:val="009A4C2B"/>
    <w:rsid w:val="00AA4CA3"/>
    <w:rsid w:val="00AC166B"/>
    <w:rsid w:val="00DD0607"/>
    <w:rsid w:val="00ED1D86"/>
    <w:rsid w:val="00F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9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BlogPostInfo xmlns="http://www.microsoft.com/Office/Word/BlogTool">
  <PostTitle>AWS Athena &amp; Glue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2394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Junaid</dc:creator>
  <cp:keywords/>
  <dc:description/>
  <cp:lastModifiedBy>Khan, Junaid</cp:lastModifiedBy>
  <cp:revision>52</cp:revision>
  <dcterms:created xsi:type="dcterms:W3CDTF">2020-11-27T04:06:00Z</dcterms:created>
  <dcterms:modified xsi:type="dcterms:W3CDTF">2022-03-24T04:18:00Z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