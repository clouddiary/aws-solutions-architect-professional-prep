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sdtContentLocked"/>
        <w:group/>
      </w:sdtPr>
      <w:sdtEndPr>
        <w:rPr>
          <w:sz w:val="22"/>
          <w:szCs w:val="20"/>
        </w:rPr>
      </w:sdtEndPr>
      <w:sdtContent>
        <w:sdt>
          <w:sdtPr>
            <w:rPr>
              <w:rFonts w:ascii="Georgia" w:eastAsia="Times New Roman" w:hAnsi="Georgia" w:cs="Times New Roman"/>
              <w:color w:val="666666"/>
              <w:kern w:val="36"/>
              <w:sz w:val="48"/>
              <w:szCs w:val="48"/>
            </w:rPr>
            <w:alias w:val="Post Title"/>
            <w:id w:val="89512082"/>
            <w:placeholder>
              <w:docPart w:val="89512082"/>
            </w:placeholder>
            <w:dataBinding w:xpath="/ns0:BlogPostInfo/ns0:PostTitle" w:storeItemID="{5F329CAD-B019-4FA6-9FEF-74898909AD20}"/>
            <w:text/>
          </w:sdtPr>
          <w:sdtEndPr/>
          <w:sdtContent>
            <w:p w14:paraId="7BC141D6" w14:textId="4F104325" w:rsidR="00E947D7" w:rsidRDefault="008118E3">
              <w:pPr>
                <w:pStyle w:val="Publishwithline"/>
              </w:pPr>
              <w:r w:rsidRPr="00553FDB">
                <w:rPr>
                  <w:rFonts w:ascii="Georgia" w:eastAsia="Times New Roman" w:hAnsi="Georgia" w:cs="Times New Roman"/>
                  <w:color w:val="666666"/>
                  <w:kern w:val="36"/>
                  <w:sz w:val="48"/>
                  <w:szCs w:val="48"/>
                </w:rPr>
                <w:t xml:space="preserve">AWS </w:t>
              </w:r>
              <w:proofErr w:type="spellStart"/>
              <w:r w:rsidR="003831D8">
                <w:rPr>
                  <w:rFonts w:ascii="Georgia" w:eastAsia="Times New Roman" w:hAnsi="Georgia" w:cs="Times New Roman"/>
                  <w:color w:val="666666"/>
                  <w:kern w:val="36"/>
                  <w:sz w:val="48"/>
                  <w:szCs w:val="48"/>
                </w:rPr>
                <w:t>EventBridge</w:t>
              </w:r>
              <w:proofErr w:type="spellEnd"/>
            </w:p>
          </w:sdtContent>
        </w:sdt>
        <w:p w14:paraId="4007A0B5" w14:textId="77777777" w:rsidR="00E947D7" w:rsidRDefault="00E947D7">
          <w:pPr>
            <w:pStyle w:val="underline"/>
          </w:pPr>
        </w:p>
        <w:p w14:paraId="1B0DAC52" w14:textId="77777777" w:rsidR="003831D8" w:rsidRDefault="00772A85" w:rsidP="00243CAD">
          <w:pPr>
            <w:ind w:left="720"/>
          </w:pPr>
        </w:p>
      </w:sdtContent>
    </w:sdt>
    <w:p w14:paraId="6166D1AC" w14:textId="45DF1AA3" w:rsidR="003831D8" w:rsidRDefault="003831D8" w:rsidP="00243CAD">
      <w:pPr>
        <w:ind w:left="720"/>
      </w:pPr>
      <w:r>
        <w:rPr>
          <w:noProof/>
        </w:rPr>
        <w:drawing>
          <wp:inline distT="0" distB="0" distL="0" distR="0" wp14:anchorId="3C8E29A9" wp14:editId="34E0FD1B">
            <wp:extent cx="8868436" cy="5521036"/>
            <wp:effectExtent l="0" t="0" r="889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84412" cy="553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8D53" w14:textId="77777777" w:rsidR="003831D8" w:rsidRDefault="003831D8" w:rsidP="00243CAD">
      <w:pPr>
        <w:ind w:left="720"/>
      </w:pPr>
      <w:r>
        <w:rPr>
          <w:noProof/>
        </w:rPr>
        <w:drawing>
          <wp:inline distT="0" distB="0" distL="0" distR="0" wp14:anchorId="365ABDF1" wp14:editId="523584D1">
            <wp:extent cx="8731443" cy="491143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8240" cy="49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7AD4" w14:textId="77777777" w:rsidR="003831D8" w:rsidRPr="009F3691" w:rsidRDefault="003831D8" w:rsidP="00243CAD">
      <w:pPr>
        <w:ind w:left="720"/>
      </w:pPr>
      <w:r>
        <w:rPr>
          <w:noProof/>
        </w:rPr>
        <w:drawing>
          <wp:inline distT="0" distB="0" distL="0" distR="0" wp14:anchorId="6A351D97" wp14:editId="12BD17A1">
            <wp:extent cx="8734360" cy="32255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86615" cy="32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CA0A" w14:textId="77777777" w:rsidR="003831D8" w:rsidRDefault="003831D8" w:rsidP="00243CAD">
      <w:pPr>
        <w:pStyle w:val="Heading2"/>
        <w:shd w:val="clear" w:color="auto" w:fill="FFFFFF"/>
        <w:spacing w:before="0"/>
        <w:textAlignment w:val="baseline"/>
        <w:rPr>
          <w:rFonts w:ascii="inherit" w:hAnsi="inherit"/>
          <w:b w:val="0"/>
          <w:bCs w:val="0"/>
          <w:color w:val="666666"/>
          <w:sz w:val="42"/>
          <w:szCs w:val="42"/>
          <w:bdr w:val="none" w:sz="0" w:space="0" w:color="auto" w:frame="1"/>
        </w:rPr>
      </w:pPr>
      <w:r>
        <w:rPr>
          <w:rFonts w:ascii="inherit" w:hAnsi="inherit"/>
          <w:b w:val="0"/>
          <w:bCs w:val="0"/>
          <w:color w:val="666666"/>
          <w:sz w:val="42"/>
          <w:szCs w:val="42"/>
          <w:bdr w:val="none" w:sz="0" w:space="0" w:color="auto" w:frame="1"/>
        </w:rPr>
        <w:t xml:space="preserve"> </w:t>
      </w:r>
      <w:r>
        <w:rPr>
          <w:rFonts w:ascii="inherit" w:hAnsi="inherit"/>
          <w:b w:val="0"/>
          <w:bCs w:val="0"/>
          <w:color w:val="666666"/>
          <w:sz w:val="42"/>
          <w:szCs w:val="42"/>
          <w:bdr w:val="none" w:sz="0" w:space="0" w:color="auto" w:frame="1"/>
        </w:rPr>
        <w:tab/>
      </w:r>
      <w:r>
        <w:rPr>
          <w:rFonts w:ascii="inherit" w:hAnsi="inherit"/>
          <w:b w:val="0"/>
          <w:bCs w:val="0"/>
          <w:noProof/>
          <w:color w:val="666666"/>
          <w:sz w:val="42"/>
          <w:szCs w:val="42"/>
          <w:bdr w:val="none" w:sz="0" w:space="0" w:color="auto" w:frame="1"/>
        </w:rPr>
        <w:drawing>
          <wp:inline distT="0" distB="0" distL="0" distR="0" wp14:anchorId="7B4032EF" wp14:editId="68EEE48C">
            <wp:extent cx="8726936" cy="47313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507" cy="474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D639" w14:textId="18B6A16D" w:rsidR="003831D8" w:rsidRDefault="004818EB" w:rsidP="00243CAD">
      <w:r>
        <w:rPr>
          <w:noProof/>
        </w:rPr>
        <w:drawing>
          <wp:inline distT="0" distB="0" distL="0" distR="0" wp14:anchorId="315B9450" wp14:editId="05A3513D">
            <wp:extent cx="8937808" cy="47499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41899" cy="47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1477" w14:textId="77777777" w:rsidR="003831D8" w:rsidRDefault="003831D8" w:rsidP="00243CAD">
      <w:r>
        <w:rPr>
          <w:noProof/>
        </w:rPr>
        <w:drawing>
          <wp:inline distT="0" distB="0" distL="0" distR="0" wp14:anchorId="629307CC" wp14:editId="3D9EFDEB">
            <wp:extent cx="9210293" cy="521623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30736" cy="522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BED9" w14:textId="77777777" w:rsidR="003831D8" w:rsidRDefault="003831D8" w:rsidP="00243CAD">
      <w:r>
        <w:rPr>
          <w:noProof/>
        </w:rPr>
        <w:drawing>
          <wp:inline distT="0" distB="0" distL="0" distR="0" wp14:anchorId="177FEDED" wp14:editId="21D75080">
            <wp:extent cx="9274741" cy="5091546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94530" cy="51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455A" w14:textId="77777777" w:rsidR="003831D8" w:rsidRDefault="003831D8" w:rsidP="00243CAD">
      <w:r>
        <w:rPr>
          <w:noProof/>
        </w:rPr>
        <w:drawing>
          <wp:inline distT="0" distB="0" distL="0" distR="0" wp14:anchorId="5C380934" wp14:editId="6CC5ED66">
            <wp:extent cx="9150928" cy="4944326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62792" cy="495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6237" w14:textId="77777777" w:rsidR="003831D8" w:rsidRDefault="003831D8" w:rsidP="00243CAD">
      <w:r>
        <w:rPr>
          <w:noProof/>
        </w:rPr>
        <w:drawing>
          <wp:inline distT="0" distB="0" distL="0" distR="0" wp14:anchorId="00315646" wp14:editId="7FC76469">
            <wp:extent cx="8742045" cy="474535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204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ADA0" w14:textId="77777777" w:rsidR="003831D8" w:rsidRDefault="003831D8" w:rsidP="00243CAD">
      <w:r>
        <w:rPr>
          <w:noProof/>
        </w:rPr>
        <w:drawing>
          <wp:inline distT="0" distB="0" distL="0" distR="0" wp14:anchorId="1F641E10" wp14:editId="5EE20EB9">
            <wp:extent cx="9641936" cy="54235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76050" cy="54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9E35" w14:textId="77777777" w:rsidR="003831D8" w:rsidRDefault="003831D8" w:rsidP="00243CAD">
      <w:r>
        <w:rPr>
          <w:noProof/>
        </w:rPr>
        <w:drawing>
          <wp:inline distT="0" distB="0" distL="0" distR="0" wp14:anchorId="215BB0EA" wp14:editId="559ED573">
            <wp:extent cx="9511000" cy="535997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22556" cy="53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0AE1" w14:textId="77777777" w:rsidR="003831D8" w:rsidRDefault="003831D8" w:rsidP="00243CAD">
      <w:r>
        <w:rPr>
          <w:noProof/>
        </w:rPr>
        <w:drawing>
          <wp:inline distT="0" distB="0" distL="0" distR="0" wp14:anchorId="496F91D1" wp14:editId="5839CE20">
            <wp:extent cx="9615055" cy="527775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7622" cy="52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B3959" w14:textId="77777777" w:rsidR="003831D8" w:rsidRPr="00C81DB1" w:rsidRDefault="003831D8" w:rsidP="00243CAD">
      <w:r>
        <w:rPr>
          <w:noProof/>
        </w:rPr>
        <w:drawing>
          <wp:inline distT="0" distB="0" distL="0" distR="0" wp14:anchorId="3CA57B3D" wp14:editId="3375B64B">
            <wp:extent cx="9559637" cy="543319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1866" cy="543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C184" w14:textId="10EAF7DA" w:rsidR="00B27561" w:rsidRDefault="00B27561">
      <w:pPr>
        <w:pStyle w:val="Heading1"/>
        <w:shd w:val="clear" w:color="auto" w:fill="FFFFFF"/>
        <w:spacing w:before="0"/>
        <w:textAlignment w:val="baseline"/>
        <w:divId w:val="41559933"/>
      </w:pPr>
    </w:p>
    <w:p w14:paraId="21330D76" w14:textId="3E98223D" w:rsidR="003831D8" w:rsidRPr="003831D8" w:rsidRDefault="003831D8" w:rsidP="003831D8">
      <w:pPr>
        <w:divId w:val="41559933"/>
      </w:pPr>
      <w:r>
        <w:rPr>
          <w:noProof/>
        </w:rPr>
        <w:drawing>
          <wp:inline distT="0" distB="0" distL="0" distR="0" wp14:anchorId="6D6644BD" wp14:editId="07680AEA">
            <wp:extent cx="10306050" cy="6038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3060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1D8" w:rsidRPr="003831D8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20025"/>
    <w:multiLevelType w:val="multilevel"/>
    <w:tmpl w:val="5614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1DA7C83"/>
    <w:multiLevelType w:val="multilevel"/>
    <w:tmpl w:val="2138B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AD5087"/>
    <w:multiLevelType w:val="multilevel"/>
    <w:tmpl w:val="204EC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E961423"/>
    <w:multiLevelType w:val="multilevel"/>
    <w:tmpl w:val="87622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978208F"/>
    <w:multiLevelType w:val="multilevel"/>
    <w:tmpl w:val="8C24C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CF208A3"/>
    <w:multiLevelType w:val="multilevel"/>
    <w:tmpl w:val="EBE43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0364112"/>
    <w:multiLevelType w:val="multilevel"/>
    <w:tmpl w:val="1DB2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BF4C0E"/>
    <w:multiLevelType w:val="multilevel"/>
    <w:tmpl w:val="F3083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AEF2F88"/>
    <w:multiLevelType w:val="multilevel"/>
    <w:tmpl w:val="71261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1036103"/>
    <w:multiLevelType w:val="multilevel"/>
    <w:tmpl w:val="EF52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1201A9D"/>
    <w:multiLevelType w:val="multilevel"/>
    <w:tmpl w:val="845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8995E00"/>
    <w:multiLevelType w:val="multilevel"/>
    <w:tmpl w:val="E1FC3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0034490"/>
    <w:multiLevelType w:val="multilevel"/>
    <w:tmpl w:val="07C68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1074800"/>
    <w:multiLevelType w:val="multilevel"/>
    <w:tmpl w:val="D4F0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33E4628"/>
    <w:multiLevelType w:val="multilevel"/>
    <w:tmpl w:val="737E3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37D2586"/>
    <w:multiLevelType w:val="multilevel"/>
    <w:tmpl w:val="7494C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42C6A08"/>
    <w:multiLevelType w:val="multilevel"/>
    <w:tmpl w:val="22128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8CC6462"/>
    <w:multiLevelType w:val="multilevel"/>
    <w:tmpl w:val="C482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AF524B4"/>
    <w:multiLevelType w:val="multilevel"/>
    <w:tmpl w:val="6BDEA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DE260E8"/>
    <w:multiLevelType w:val="multilevel"/>
    <w:tmpl w:val="D410F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04E50B0"/>
    <w:multiLevelType w:val="multilevel"/>
    <w:tmpl w:val="7DCA1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2593959"/>
    <w:multiLevelType w:val="multilevel"/>
    <w:tmpl w:val="90E08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5954523"/>
    <w:multiLevelType w:val="multilevel"/>
    <w:tmpl w:val="1E54D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FF027A1"/>
    <w:multiLevelType w:val="multilevel"/>
    <w:tmpl w:val="F0C2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5F87FA4"/>
    <w:multiLevelType w:val="multilevel"/>
    <w:tmpl w:val="358A6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65D20E0"/>
    <w:multiLevelType w:val="multilevel"/>
    <w:tmpl w:val="D272F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6E92C10"/>
    <w:multiLevelType w:val="multilevel"/>
    <w:tmpl w:val="43823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AC4174B"/>
    <w:multiLevelType w:val="multilevel"/>
    <w:tmpl w:val="BD784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6"/>
  </w:num>
  <w:num w:numId="3">
    <w:abstractNumId w:val="8"/>
  </w:num>
  <w:num w:numId="4">
    <w:abstractNumId w:val="17"/>
  </w:num>
  <w:num w:numId="5">
    <w:abstractNumId w:val="5"/>
  </w:num>
  <w:num w:numId="6">
    <w:abstractNumId w:val="13"/>
  </w:num>
  <w:num w:numId="7">
    <w:abstractNumId w:val="9"/>
  </w:num>
  <w:num w:numId="8">
    <w:abstractNumId w:val="14"/>
  </w:num>
  <w:num w:numId="9">
    <w:abstractNumId w:val="15"/>
  </w:num>
  <w:num w:numId="10">
    <w:abstractNumId w:val="0"/>
  </w:num>
  <w:num w:numId="11">
    <w:abstractNumId w:val="21"/>
  </w:num>
  <w:num w:numId="12">
    <w:abstractNumId w:val="10"/>
  </w:num>
  <w:num w:numId="13">
    <w:abstractNumId w:val="12"/>
  </w:num>
  <w:num w:numId="14">
    <w:abstractNumId w:val="2"/>
  </w:num>
  <w:num w:numId="15">
    <w:abstractNumId w:val="19"/>
  </w:num>
  <w:num w:numId="16">
    <w:abstractNumId w:val="24"/>
  </w:num>
  <w:num w:numId="17">
    <w:abstractNumId w:val="23"/>
  </w:num>
  <w:num w:numId="18">
    <w:abstractNumId w:val="25"/>
  </w:num>
  <w:num w:numId="19">
    <w:abstractNumId w:val="7"/>
  </w:num>
  <w:num w:numId="20">
    <w:abstractNumId w:val="27"/>
  </w:num>
  <w:num w:numId="21">
    <w:abstractNumId w:val="26"/>
  </w:num>
  <w:num w:numId="22">
    <w:abstractNumId w:val="20"/>
  </w:num>
  <w:num w:numId="23">
    <w:abstractNumId w:val="6"/>
  </w:num>
  <w:num w:numId="24">
    <w:abstractNumId w:val="1"/>
  </w:num>
  <w:num w:numId="25">
    <w:abstractNumId w:val="4"/>
  </w:num>
  <w:num w:numId="26">
    <w:abstractNumId w:val="11"/>
  </w:num>
  <w:num w:numId="27">
    <w:abstractNumId w:val="18"/>
  </w:num>
  <w:num w:numId="28">
    <w:abstractNumId w:val="2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1"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log" w:val="1"/>
  </w:docVars>
  <w:rsids>
    <w:rsidRoot w:val="00B8391A"/>
    <w:rsid w:val="00035EC0"/>
    <w:rsid w:val="000360F4"/>
    <w:rsid w:val="0009460C"/>
    <w:rsid w:val="00124844"/>
    <w:rsid w:val="001C4984"/>
    <w:rsid w:val="00230A98"/>
    <w:rsid w:val="002918E9"/>
    <w:rsid w:val="00300151"/>
    <w:rsid w:val="003831D8"/>
    <w:rsid w:val="004818EB"/>
    <w:rsid w:val="00533C6A"/>
    <w:rsid w:val="00561D0D"/>
    <w:rsid w:val="005664EC"/>
    <w:rsid w:val="006418D3"/>
    <w:rsid w:val="006603C3"/>
    <w:rsid w:val="00673BCE"/>
    <w:rsid w:val="007372F8"/>
    <w:rsid w:val="007461ED"/>
    <w:rsid w:val="00772A85"/>
    <w:rsid w:val="007821AF"/>
    <w:rsid w:val="007C0CBD"/>
    <w:rsid w:val="007C727C"/>
    <w:rsid w:val="007F5ED3"/>
    <w:rsid w:val="008118E3"/>
    <w:rsid w:val="008432C5"/>
    <w:rsid w:val="0090669D"/>
    <w:rsid w:val="0093307A"/>
    <w:rsid w:val="00950A94"/>
    <w:rsid w:val="009F2635"/>
    <w:rsid w:val="00A31AF8"/>
    <w:rsid w:val="00AA1F54"/>
    <w:rsid w:val="00AE5E75"/>
    <w:rsid w:val="00AF3549"/>
    <w:rsid w:val="00B25F92"/>
    <w:rsid w:val="00B27561"/>
    <w:rsid w:val="00B8391A"/>
    <w:rsid w:val="00B96B39"/>
    <w:rsid w:val="00C148F2"/>
    <w:rsid w:val="00C34C92"/>
    <w:rsid w:val="00C41DF3"/>
    <w:rsid w:val="00CA3184"/>
    <w:rsid w:val="00D21929"/>
    <w:rsid w:val="00D35F3C"/>
    <w:rsid w:val="00D4181D"/>
    <w:rsid w:val="00D445F6"/>
    <w:rsid w:val="00D84D1D"/>
    <w:rsid w:val="00D84FE7"/>
    <w:rsid w:val="00D97DC6"/>
    <w:rsid w:val="00DA1598"/>
    <w:rsid w:val="00E67062"/>
    <w:rsid w:val="00E947D7"/>
    <w:rsid w:val="00EB3065"/>
    <w:rsid w:val="00ED79D3"/>
    <w:rsid w:val="00F31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9D230"/>
  <w15:docId w15:val="{3EB869EE-8B6B-4E0D-BB30-52693340C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2" w:qFormat="1"/>
    <w:lsdException w:name="heading 6" w:semiHidden="1" w:uiPriority="2" w:qFormat="1"/>
    <w:lsdException w:name="heading 7" w:semiHidden="1" w:uiPriority="2" w:qFormat="1"/>
    <w:lsdException w:name="heading 8" w:semiHidden="1" w:uiPriority="2" w:qFormat="1"/>
    <w:lsdException w:name="heading 9" w:semiHidden="1" w:uiPriority="2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 w:qFormat="1"/>
    <w:lsdException w:name="toc 2" w:semiHidden="1" w:uiPriority="39" w:qFormat="1"/>
    <w:lsdException w:name="toc 3" w:semiHidden="1" w:uiPriority="39" w:qFormat="1"/>
    <w:lsdException w:name="toc 4" w:semiHidden="1" w:uiPriority="39" w:qFormat="1"/>
    <w:lsdException w:name="toc 5" w:semiHidden="1" w:uiPriority="39" w:qFormat="1"/>
    <w:lsdException w:name="toc 6" w:semiHidden="1" w:uiPriority="39" w:qFormat="1"/>
    <w:lsdException w:name="toc 7" w:semiHidden="1" w:uiPriority="39" w:qFormat="1"/>
    <w:lsdException w:name="toc 8" w:semiHidden="1" w:uiPriority="39" w:qFormat="1"/>
    <w:lsdException w:name="toc 9" w:semiHidden="1" w:uiPriority="39" w:qFormat="1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uiPriority="19" w:qFormat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uiPriority w:val="1"/>
    <w:qFormat/>
    <w:rsid w:val="003831D8"/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Heading5">
    <w:name w:val="heading 5"/>
    <w:basedOn w:val="Normal"/>
    <w:next w:val="Normal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Heading6">
    <w:name w:val="heading 6"/>
    <w:basedOn w:val="Normal"/>
    <w:next w:val="Normal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Normal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Normal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ListParagraph">
    <w:name w:val="List Paragraph"/>
    <w:basedOn w:val="Normal"/>
    <w:uiPriority w:val="34"/>
    <w:semiHidden/>
    <w:qFormat/>
    <w:rsid w:val="0059004B"/>
    <w:pPr>
      <w:ind w:left="720"/>
      <w:contextualSpacing/>
    </w:pPr>
  </w:style>
  <w:style w:type="paragraph" w:customStyle="1" w:styleId="PadderBetweenTitleandProperties">
    <w:name w:val="Padder Between Title and Properties"/>
    <w:basedOn w:val="Normal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Normal"/>
    <w:next w:val="Normal"/>
    <w:semiHidden/>
    <w:pPr>
      <w:spacing w:after="120"/>
    </w:pPr>
    <w:rPr>
      <w:sz w:val="2"/>
      <w:szCs w:val="2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Quote">
    <w:name w:val="Quote"/>
    <w:basedOn w:val="Normal"/>
    <w:next w:val="Normal"/>
    <w:uiPriority w:val="1"/>
    <w:qFormat/>
    <w:pPr>
      <w:ind w:left="720" w:right="720"/>
    </w:pPr>
    <w:rPr>
      <w:color w:val="000000" w:themeColor="text1"/>
    </w:rPr>
  </w:style>
  <w:style w:type="paragraph" w:styleId="NormalWeb">
    <w:name w:val="Normal (Web)"/>
    <w:basedOn w:val="Normal"/>
    <w:uiPriority w:val="99"/>
    <w:rsid w:val="001A4199"/>
  </w:style>
  <w:style w:type="character" w:customStyle="1" w:styleId="Heading1Char">
    <w:name w:val="Heading 1 Char"/>
    <w:basedOn w:val="DefaultParagraphFont"/>
    <w:link w:val="Heading1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8391A"/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B8391A"/>
    <w:rPr>
      <w:rFonts w:ascii="Courier New" w:eastAsia="Times New Roman" w:hAnsi="Courier New" w:cs="Courier New"/>
      <w:sz w:val="20"/>
      <w:szCs w:val="20"/>
    </w:rPr>
  </w:style>
  <w:style w:type="paragraph" w:customStyle="1" w:styleId="listitem">
    <w:name w:val="listitem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DefaultParagraphFont"/>
    <w:rsid w:val="00B8391A"/>
  </w:style>
  <w:style w:type="paragraph" w:customStyle="1" w:styleId="p1">
    <w:name w:val="p1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30A9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7821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9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419930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8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6344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6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1793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647">
              <w:blockQuote w:val="1"/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86087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6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89595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97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722467">
                      <w:blockQuote w:val="1"/>
                      <w:marLeft w:val="0"/>
                      <w:marRight w:val="0"/>
                      <w:marTop w:val="0"/>
                      <w:marBottom w:val="4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13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956693">
                          <w:blockQuote w:val="1"/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061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8825402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40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15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387623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40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2299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988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559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4711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3120885">
                                                      <w:blockQuote w:val="1"/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0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6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761970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naid.khan\AppData\Roaming\Microsoft\Templates\Blog%20po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9512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B3B6BA-77B5-44FB-85F3-811B5D77C843}"/>
      </w:docPartPr>
      <w:docPartBody>
        <w:p w:rsidR="00DD0607" w:rsidRDefault="00B74623">
          <w:r w:rsidRPr="00442673">
            <w:rPr>
              <w:rStyle w:val="PlaceholderText"/>
            </w:rPr>
            <w:t>[Enter Post Title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35"/>
    <w:rsid w:val="00014EA6"/>
    <w:rsid w:val="0007786E"/>
    <w:rsid w:val="000D1AF0"/>
    <w:rsid w:val="001A5E99"/>
    <w:rsid w:val="001C7394"/>
    <w:rsid w:val="00214546"/>
    <w:rsid w:val="0031393F"/>
    <w:rsid w:val="00453163"/>
    <w:rsid w:val="004E7F35"/>
    <w:rsid w:val="0080671E"/>
    <w:rsid w:val="009E7A54"/>
    <w:rsid w:val="00B52743"/>
    <w:rsid w:val="00B74623"/>
    <w:rsid w:val="00C75A71"/>
    <w:rsid w:val="00C803D9"/>
    <w:rsid w:val="00D72399"/>
    <w:rsid w:val="00DB6AB4"/>
    <w:rsid w:val="00DD0607"/>
    <w:rsid w:val="00E2140C"/>
    <w:rsid w:val="00E87B8F"/>
    <w:rsid w:val="00EB56A7"/>
    <w:rsid w:val="00F76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7462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logPostInfo xmlns="http://www.microsoft.com/Office/Word/BlogTool">
  <PostTitle>AWS EventBridge</PostTitle>
  <PostDate/>
  <PostID/>
  <Category1/>
  <Category2/>
  <Category3/>
  <Category4/>
  <Category5/>
  <Category6/>
  <Category7/>
  <Category8/>
  <Category9/>
  <Category10/>
  <Account/>
  <Enclosure/>
  <ProviderInfo>
    <PostURL/>
    <API/>
    <Categories/>
    <Trackbacks/>
    <Enclosures/>
    <BlogName/>
    <ImagePostAddress/>
  </ProviderInfo>
  <DefaultAccountEnsured/>
</BlogPostInfo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499586A6771148A2FD45D7C6E723A6" ma:contentTypeVersion="13" ma:contentTypeDescription="Create a new document." ma:contentTypeScope="" ma:versionID="90d4fe8af21e6cde90efb467872c421d">
  <xsd:schema xmlns:xsd="http://www.w3.org/2001/XMLSchema" xmlns:xs="http://www.w3.org/2001/XMLSchema" xmlns:p="http://schemas.microsoft.com/office/2006/metadata/properties" xmlns:ns3="1dbf5c65-0670-4327-ad5f-1246924eff50" xmlns:ns4="4acae15e-e63f-4fa1-85cb-e3026c30f633" targetNamespace="http://schemas.microsoft.com/office/2006/metadata/properties" ma:root="true" ma:fieldsID="8c1c71597107158e179c1834790952cd" ns3:_="" ns4:_="">
    <xsd:import namespace="1dbf5c65-0670-4327-ad5f-1246924eff50"/>
    <xsd:import namespace="4acae15e-e63f-4fa1-85cb-e3026c30f63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dbf5c65-0670-4327-ad5f-1246924eff5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cae15e-e63f-4fa1-85cb-e3026c30f6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E8E83B5-D8EF-4295-95D5-499630675B9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customXml/itemProps3.xml><?xml version="1.0" encoding="utf-8"?>
<ds:datastoreItem xmlns:ds="http://schemas.openxmlformats.org/officeDocument/2006/customXml" ds:itemID="{EABC5260-0B45-4DA4-A00A-8AB07F83B9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dbf5c65-0670-4327-ad5f-1246924eff50"/>
    <ds:schemaRef ds:uri="4acae15e-e63f-4fa1-85cb-e3026c30f6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3A6A299-0DFF-4D60-9883-4BB037FE377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Blog post.dotx</Template>
  <TotalTime>704</TotalTime>
  <Pages>1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Junaid</dc:creator>
  <cp:keywords/>
  <dc:description/>
  <cp:lastModifiedBy>Khan, Junaid</cp:lastModifiedBy>
  <cp:revision>15</cp:revision>
  <dcterms:created xsi:type="dcterms:W3CDTF">2020-12-05T20:52:00Z</dcterms:created>
  <dcterms:modified xsi:type="dcterms:W3CDTF">2021-07-04T03:59:00Z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ampaignTags">
    <vt:lpwstr/>
  </property>
  <property fmtid="{D5CDD505-2E9C-101B-9397-08002B2CF9AE}" pid="4" name="ContentTypeId">
    <vt:lpwstr>0x01010081499586A6771148A2FD45D7C6E723A6</vt:lpwstr>
  </property>
  <property fmtid="{D5CDD505-2E9C-101B-9397-08002B2CF9AE}" pid="5" name="LocalizationTags">
    <vt:lpwstr/>
  </property>
  <property fmtid="{D5CDD505-2E9C-101B-9397-08002B2CF9AE}" pid="6" name="FeatureTags">
    <vt:lpwstr/>
  </property>
  <property fmtid="{D5CDD505-2E9C-101B-9397-08002B2CF9AE}" pid="7" name="ScenarioTags">
    <vt:lpwstr/>
  </property>
</Properties>
</file>