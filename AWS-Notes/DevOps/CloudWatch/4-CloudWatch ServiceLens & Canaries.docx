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>
        <w:rPr>
          <w:sz w:val="22"/>
          <w:szCs w:val="20"/>
        </w:rPr>
      </w:sdtEndPr>
      <w:sdtContent>
        <w:sdt>
          <w:sdtPr>
            <w:rPr>
              <w:rFonts w:ascii="Georgia" w:eastAsia="Times New Roman" w:hAnsi="Georgia" w:cs="Times New Roman"/>
              <w:color w:val="666666"/>
              <w:kern w:val="36"/>
              <w:sz w:val="48"/>
              <w:szCs w:val="48"/>
            </w:rPr>
            <w:alias w:val="Post Title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14:paraId="7BC141D6" w14:textId="07312B0E" w:rsidR="00E947D7" w:rsidRDefault="00DD0EAD">
              <w:pPr>
                <w:pStyle w:val="Publishwithline"/>
              </w:pPr>
              <w:r>
                <w:rPr>
                  <w:rFonts w:ascii="Georgia" w:eastAsia="Times New Roman" w:hAnsi="Georgia" w:cs="Times New Roman"/>
                  <w:color w:val="666666"/>
                  <w:kern w:val="36"/>
                  <w:sz w:val="48"/>
                  <w:szCs w:val="48"/>
                </w:rPr>
                <w:t xml:space="preserve">CloudWatch </w:t>
              </w:r>
              <w:proofErr w:type="spellStart"/>
              <w:r>
                <w:rPr>
                  <w:rFonts w:ascii="Georgia" w:eastAsia="Times New Roman" w:hAnsi="Georgia" w:cs="Times New Roman"/>
                  <w:color w:val="666666"/>
                  <w:kern w:val="36"/>
                  <w:sz w:val="48"/>
                  <w:szCs w:val="48"/>
                </w:rPr>
                <w:t>ServiceLens</w:t>
              </w:r>
              <w:proofErr w:type="spellEnd"/>
              <w:r>
                <w:rPr>
                  <w:rFonts w:ascii="Georgia" w:eastAsia="Times New Roman" w:hAnsi="Georgia" w:cs="Times New Roman"/>
                  <w:color w:val="666666"/>
                  <w:kern w:val="36"/>
                  <w:sz w:val="48"/>
                  <w:szCs w:val="48"/>
                </w:rPr>
                <w:t xml:space="preserve"> &amp; Canaries</w:t>
              </w:r>
            </w:p>
          </w:sdtContent>
        </w:sdt>
        <w:p w14:paraId="4007A0B5" w14:textId="77777777" w:rsidR="00E947D7" w:rsidRDefault="00E947D7">
          <w:pPr>
            <w:pStyle w:val="underline"/>
          </w:pPr>
        </w:p>
        <w:p w14:paraId="1B0DAC52" w14:textId="77777777" w:rsidR="003831D8" w:rsidRDefault="00E46183" w:rsidP="00243CAD">
          <w:pPr>
            <w:ind w:left="720"/>
          </w:pPr>
        </w:p>
      </w:sdtContent>
    </w:sdt>
    <w:p w14:paraId="20FE2466" w14:textId="77777777" w:rsidR="00DD0EAD" w:rsidRDefault="00DD0EAD" w:rsidP="00DD0EAD">
      <w:pPr>
        <w:divId w:val="41559933"/>
      </w:pPr>
    </w:p>
    <w:p w14:paraId="50C73385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1AEC6476" wp14:editId="79D6CC72">
            <wp:extent cx="9953625" cy="5229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6B0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406E197D" wp14:editId="5AD4B5C9">
            <wp:extent cx="9962956" cy="5604163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0735" cy="56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1A98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2D4ED702" wp14:editId="449B2C49">
            <wp:extent cx="10029767" cy="56417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3411" cy="56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CF2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0FFECE14" wp14:editId="3D349BC6">
            <wp:extent cx="10035925" cy="564520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8134" cy="56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70D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2648D1D9" wp14:editId="52A74048">
            <wp:extent cx="9974348" cy="5610571"/>
            <wp:effectExtent l="0" t="0" r="825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18825" cy="563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305F" w14:textId="77777777" w:rsidR="00DD0EAD" w:rsidRDefault="00DD0EAD" w:rsidP="00DD0EAD">
      <w:pPr>
        <w:divId w:val="41559933"/>
      </w:pPr>
    </w:p>
    <w:p w14:paraId="4A3A6D66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7559EAD0" wp14:editId="1592138B">
            <wp:extent cx="10086110" cy="5673437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15763" cy="56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C76F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20047737" wp14:editId="665E49E7">
            <wp:extent cx="9944100" cy="5296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46394" cy="52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BDF2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4A46035A" wp14:editId="7AFB64C4">
            <wp:extent cx="10023399" cy="563816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5856" cy="56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D7D7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1955A193" wp14:editId="05244D50">
            <wp:extent cx="10024150" cy="563858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51759" cy="56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0E4D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5CB69F6C" wp14:editId="650ED643">
            <wp:extent cx="10104697" cy="56838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135009" cy="57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67C" w14:textId="77777777" w:rsidR="00DD0EAD" w:rsidRDefault="00DD0EAD" w:rsidP="00DD0EAD">
      <w:pPr>
        <w:divId w:val="41559933"/>
      </w:pPr>
    </w:p>
    <w:p w14:paraId="63775399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053EB4FD" wp14:editId="51B20FEC">
            <wp:extent cx="9764377" cy="5492462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65578" cy="5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0964" w14:textId="77777777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3719AB8C" wp14:editId="6ED6F964">
            <wp:extent cx="9667394" cy="54379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91581" cy="5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859" w14:textId="2AC09533" w:rsidR="00DD0EAD" w:rsidRDefault="00DD0EAD" w:rsidP="00DD0EAD">
      <w:pPr>
        <w:divId w:val="41559933"/>
      </w:pPr>
      <w:r>
        <w:rPr>
          <w:noProof/>
        </w:rPr>
        <w:drawing>
          <wp:inline distT="0" distB="0" distL="0" distR="0" wp14:anchorId="482A61DF" wp14:editId="1CF97B42">
            <wp:extent cx="9740862" cy="547923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60967" cy="54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861E" w14:textId="62ADF667" w:rsidR="008F5E41" w:rsidRDefault="008F5E41" w:rsidP="00DD0EAD">
      <w:pPr>
        <w:divId w:val="41559933"/>
      </w:pPr>
    </w:p>
    <w:p w14:paraId="46D2AE86" w14:textId="7EE3FD95" w:rsidR="008F5E41" w:rsidRPr="008F5E41" w:rsidRDefault="008F5E41" w:rsidP="00DD0EAD">
      <w:pPr>
        <w:divId w:val="41559933"/>
        <w:rPr>
          <w:b/>
          <w:bCs/>
          <w:color w:val="0070C0"/>
          <w:sz w:val="40"/>
          <w:szCs w:val="40"/>
        </w:rPr>
      </w:pPr>
      <w:r w:rsidRPr="008F5E41">
        <w:rPr>
          <w:b/>
          <w:bCs/>
          <w:color w:val="0070C0"/>
          <w:sz w:val="40"/>
          <w:szCs w:val="40"/>
        </w:rPr>
        <w:t>Container Insights</w:t>
      </w:r>
    </w:p>
    <w:p w14:paraId="0B8438B0" w14:textId="0E2EFA56" w:rsidR="008F5E41" w:rsidRDefault="008F5E41" w:rsidP="00DD0EAD">
      <w:pPr>
        <w:divId w:val="41559933"/>
      </w:pPr>
      <w:r>
        <w:rPr>
          <w:noProof/>
        </w:rPr>
        <w:drawing>
          <wp:inline distT="0" distB="0" distL="0" distR="0" wp14:anchorId="2B5A19E1" wp14:editId="282E5B78">
            <wp:extent cx="9791412" cy="3976313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798" cy="39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777B" w14:textId="1511B861" w:rsidR="008F5E41" w:rsidRDefault="008F5E41" w:rsidP="00DD0EAD">
      <w:pPr>
        <w:divId w:val="41559933"/>
      </w:pPr>
      <w:r>
        <w:rPr>
          <w:noProof/>
        </w:rPr>
        <w:drawing>
          <wp:inline distT="0" distB="0" distL="0" distR="0" wp14:anchorId="7F9D45A8" wp14:editId="1FB50FAA">
            <wp:extent cx="9760354" cy="4345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4141" cy="435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13BD" w14:textId="77777777" w:rsidR="008F5E41" w:rsidRDefault="008F5E41" w:rsidP="00DD0EAD">
      <w:pPr>
        <w:divId w:val="41559933"/>
      </w:pPr>
    </w:p>
    <w:p w14:paraId="69981905" w14:textId="4F8C431D" w:rsidR="008F5E41" w:rsidRDefault="008F5E41" w:rsidP="00DD0EAD">
      <w:pPr>
        <w:divId w:val="41559933"/>
      </w:pPr>
      <w:r>
        <w:rPr>
          <w:noProof/>
        </w:rPr>
        <w:drawing>
          <wp:inline distT="0" distB="0" distL="0" distR="0" wp14:anchorId="52F7A0E7" wp14:editId="2BE897BB">
            <wp:extent cx="9679361" cy="544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87941" cy="544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8401" w14:textId="77777777" w:rsidR="008F5E41" w:rsidRDefault="008F5E41" w:rsidP="00DD0EAD">
      <w:pPr>
        <w:divId w:val="41559933"/>
      </w:pPr>
    </w:p>
    <w:p w14:paraId="2A674B83" w14:textId="77777777" w:rsidR="008F5E41" w:rsidRPr="0054050F" w:rsidRDefault="008F5E41" w:rsidP="00DD0EAD">
      <w:pPr>
        <w:divId w:val="41559933"/>
      </w:pPr>
    </w:p>
    <w:p w14:paraId="21330D76" w14:textId="677FB587" w:rsidR="003831D8" w:rsidRPr="003831D8" w:rsidRDefault="003831D8" w:rsidP="003831D8">
      <w:pPr>
        <w:divId w:val="41559933"/>
      </w:pPr>
    </w:p>
    <w:sectPr w:rsidR="003831D8" w:rsidRPr="003831D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20025"/>
    <w:multiLevelType w:val="multilevel"/>
    <w:tmpl w:val="5614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DA7C83"/>
    <w:multiLevelType w:val="multilevel"/>
    <w:tmpl w:val="2138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AD5087"/>
    <w:multiLevelType w:val="multilevel"/>
    <w:tmpl w:val="204EC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961423"/>
    <w:multiLevelType w:val="multilevel"/>
    <w:tmpl w:val="87622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978208F"/>
    <w:multiLevelType w:val="multilevel"/>
    <w:tmpl w:val="8C24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CF208A3"/>
    <w:multiLevelType w:val="multilevel"/>
    <w:tmpl w:val="EBE43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0364112"/>
    <w:multiLevelType w:val="multilevel"/>
    <w:tmpl w:val="1DB2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BF4C0E"/>
    <w:multiLevelType w:val="multilevel"/>
    <w:tmpl w:val="F308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EF2F88"/>
    <w:multiLevelType w:val="multilevel"/>
    <w:tmpl w:val="7126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1036103"/>
    <w:multiLevelType w:val="multilevel"/>
    <w:tmpl w:val="EF52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1201A9D"/>
    <w:multiLevelType w:val="multilevel"/>
    <w:tmpl w:val="845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8995E00"/>
    <w:multiLevelType w:val="multilevel"/>
    <w:tmpl w:val="E1FC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0034490"/>
    <w:multiLevelType w:val="multilevel"/>
    <w:tmpl w:val="07C6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074800"/>
    <w:multiLevelType w:val="multilevel"/>
    <w:tmpl w:val="D4F0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3E4628"/>
    <w:multiLevelType w:val="multilevel"/>
    <w:tmpl w:val="737E3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37D2586"/>
    <w:multiLevelType w:val="multilevel"/>
    <w:tmpl w:val="7494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42C6A08"/>
    <w:multiLevelType w:val="multilevel"/>
    <w:tmpl w:val="2212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8CC6462"/>
    <w:multiLevelType w:val="multilevel"/>
    <w:tmpl w:val="C482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AF524B4"/>
    <w:multiLevelType w:val="multilevel"/>
    <w:tmpl w:val="6BDE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DE260E8"/>
    <w:multiLevelType w:val="multilevel"/>
    <w:tmpl w:val="D410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04E50B0"/>
    <w:multiLevelType w:val="multilevel"/>
    <w:tmpl w:val="7DCA1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593959"/>
    <w:multiLevelType w:val="multilevel"/>
    <w:tmpl w:val="90E08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5954523"/>
    <w:multiLevelType w:val="multilevel"/>
    <w:tmpl w:val="1E54D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F027A1"/>
    <w:multiLevelType w:val="multilevel"/>
    <w:tmpl w:val="F0C2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5F87FA4"/>
    <w:multiLevelType w:val="multilevel"/>
    <w:tmpl w:val="358A6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65D20E0"/>
    <w:multiLevelType w:val="multilevel"/>
    <w:tmpl w:val="D272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6E92C10"/>
    <w:multiLevelType w:val="multilevel"/>
    <w:tmpl w:val="43823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AC4174B"/>
    <w:multiLevelType w:val="multilevel"/>
    <w:tmpl w:val="BD78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8"/>
  </w:num>
  <w:num w:numId="4">
    <w:abstractNumId w:val="17"/>
  </w:num>
  <w:num w:numId="5">
    <w:abstractNumId w:val="5"/>
  </w:num>
  <w:num w:numId="6">
    <w:abstractNumId w:val="13"/>
  </w:num>
  <w:num w:numId="7">
    <w:abstractNumId w:val="9"/>
  </w:num>
  <w:num w:numId="8">
    <w:abstractNumId w:val="14"/>
  </w:num>
  <w:num w:numId="9">
    <w:abstractNumId w:val="15"/>
  </w:num>
  <w:num w:numId="10">
    <w:abstractNumId w:val="0"/>
  </w:num>
  <w:num w:numId="11">
    <w:abstractNumId w:val="21"/>
  </w:num>
  <w:num w:numId="12">
    <w:abstractNumId w:val="10"/>
  </w:num>
  <w:num w:numId="13">
    <w:abstractNumId w:val="12"/>
  </w:num>
  <w:num w:numId="14">
    <w:abstractNumId w:val="2"/>
  </w:num>
  <w:num w:numId="15">
    <w:abstractNumId w:val="19"/>
  </w:num>
  <w:num w:numId="16">
    <w:abstractNumId w:val="24"/>
  </w:num>
  <w:num w:numId="17">
    <w:abstractNumId w:val="23"/>
  </w:num>
  <w:num w:numId="18">
    <w:abstractNumId w:val="25"/>
  </w:num>
  <w:num w:numId="19">
    <w:abstractNumId w:val="7"/>
  </w:num>
  <w:num w:numId="20">
    <w:abstractNumId w:val="27"/>
  </w:num>
  <w:num w:numId="21">
    <w:abstractNumId w:val="26"/>
  </w:num>
  <w:num w:numId="22">
    <w:abstractNumId w:val="20"/>
  </w:num>
  <w:num w:numId="23">
    <w:abstractNumId w:val="6"/>
  </w:num>
  <w:num w:numId="24">
    <w:abstractNumId w:val="1"/>
  </w:num>
  <w:num w:numId="25">
    <w:abstractNumId w:val="4"/>
  </w:num>
  <w:num w:numId="26">
    <w:abstractNumId w:val="11"/>
  </w:num>
  <w:num w:numId="27">
    <w:abstractNumId w:val="18"/>
  </w:num>
  <w:num w:numId="28">
    <w:abstractNumId w:val="2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1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B8391A"/>
    <w:rsid w:val="00035EC0"/>
    <w:rsid w:val="000360F4"/>
    <w:rsid w:val="0009460C"/>
    <w:rsid w:val="00124844"/>
    <w:rsid w:val="001C4984"/>
    <w:rsid w:val="00230A98"/>
    <w:rsid w:val="002918E9"/>
    <w:rsid w:val="00300151"/>
    <w:rsid w:val="003831D8"/>
    <w:rsid w:val="003F5029"/>
    <w:rsid w:val="00533C6A"/>
    <w:rsid w:val="00561D0D"/>
    <w:rsid w:val="005664EC"/>
    <w:rsid w:val="006418D3"/>
    <w:rsid w:val="007372F8"/>
    <w:rsid w:val="007461ED"/>
    <w:rsid w:val="007821AF"/>
    <w:rsid w:val="007C0CBD"/>
    <w:rsid w:val="007C727C"/>
    <w:rsid w:val="007F5ED3"/>
    <w:rsid w:val="008118E3"/>
    <w:rsid w:val="008432C5"/>
    <w:rsid w:val="008D45F5"/>
    <w:rsid w:val="008F5E41"/>
    <w:rsid w:val="0090669D"/>
    <w:rsid w:val="0093307A"/>
    <w:rsid w:val="00950A94"/>
    <w:rsid w:val="009F2635"/>
    <w:rsid w:val="00A31AF8"/>
    <w:rsid w:val="00AA1F54"/>
    <w:rsid w:val="00AE5E75"/>
    <w:rsid w:val="00AF3549"/>
    <w:rsid w:val="00B25F92"/>
    <w:rsid w:val="00B27561"/>
    <w:rsid w:val="00B8391A"/>
    <w:rsid w:val="00B96B39"/>
    <w:rsid w:val="00C148F2"/>
    <w:rsid w:val="00C34C92"/>
    <w:rsid w:val="00C41DF3"/>
    <w:rsid w:val="00CA3184"/>
    <w:rsid w:val="00D21929"/>
    <w:rsid w:val="00D35F3C"/>
    <w:rsid w:val="00D4181D"/>
    <w:rsid w:val="00D445F6"/>
    <w:rsid w:val="00D84D1D"/>
    <w:rsid w:val="00D84FE7"/>
    <w:rsid w:val="00D97DC6"/>
    <w:rsid w:val="00DA1598"/>
    <w:rsid w:val="00DD0EAD"/>
    <w:rsid w:val="00E46183"/>
    <w:rsid w:val="00E67062"/>
    <w:rsid w:val="00E947D7"/>
    <w:rsid w:val="00EB3065"/>
    <w:rsid w:val="00ED79D3"/>
    <w:rsid w:val="00F31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9D230"/>
  <w15:docId w15:val="{3EB869EE-8B6B-4E0D-BB30-52693340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2" w:qFormat="1"/>
    <w:lsdException w:name="heading 6" w:semiHidden="1" w:uiPriority="2" w:qFormat="1"/>
    <w:lsdException w:name="heading 7" w:semiHidden="1" w:uiPriority="2" w:qFormat="1"/>
    <w:lsdException w:name="heading 8" w:semiHidden="1" w:uiPriority="2" w:qFormat="1"/>
    <w:lsdException w:name="heading 9" w:semiHidden="1" w:uiPriority="2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 w:qFormat="1"/>
    <w:lsdException w:name="toc 5" w:semiHidden="1" w:uiPriority="39" w:qFormat="1"/>
    <w:lsdException w:name="toc 6" w:semiHidden="1" w:uiPriority="39" w:qFormat="1"/>
    <w:lsdException w:name="toc 7" w:semiHidden="1" w:uiPriority="39" w:qFormat="1"/>
    <w:lsdException w:name="toc 8" w:semiHidden="1" w:uiPriority="39" w:qFormat="1"/>
    <w:lsdException w:name="toc 9" w:semiHidden="1" w:uiPriority="39" w:qFormat="1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uiPriority="19" w:qFormat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uiPriority w:val="1"/>
    <w:qFormat/>
    <w:rsid w:val="003831D8"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Heading5">
    <w:name w:val="heading 5"/>
    <w:basedOn w:val="Normal"/>
    <w:next w:val="Normal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Heading6">
    <w:name w:val="heading 6"/>
    <w:basedOn w:val="Normal"/>
    <w:next w:val="Normal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Normal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Normal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Paragraph">
    <w:name w:val="List Paragraph"/>
    <w:basedOn w:val="Normal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Normal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Normal"/>
    <w:next w:val="Normal"/>
    <w:semiHidden/>
    <w:pPr>
      <w:spacing w:after="120"/>
    </w:pPr>
    <w:rPr>
      <w:sz w:val="2"/>
      <w:szCs w:val="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Quote">
    <w:name w:val="Quote"/>
    <w:basedOn w:val="Normal"/>
    <w:next w:val="Normal"/>
    <w:uiPriority w:val="1"/>
    <w:qFormat/>
    <w:pPr>
      <w:ind w:left="720" w:right="720"/>
    </w:pPr>
    <w:rPr>
      <w:color w:val="000000" w:themeColor="text1"/>
    </w:rPr>
  </w:style>
  <w:style w:type="paragraph" w:styleId="NormalWeb">
    <w:name w:val="Normal (Web)"/>
    <w:basedOn w:val="Normal"/>
    <w:uiPriority w:val="99"/>
    <w:rsid w:val="001A4199"/>
  </w:style>
  <w:style w:type="character" w:customStyle="1" w:styleId="Heading1Char">
    <w:name w:val="Heading 1 Char"/>
    <w:basedOn w:val="DefaultParagraphFont"/>
    <w:link w:val="Heading1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91A"/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8391A"/>
    <w:rPr>
      <w:rFonts w:ascii="Courier New" w:eastAsia="Times New Roman" w:hAnsi="Courier New" w:cs="Courier New"/>
      <w:sz w:val="20"/>
      <w:szCs w:val="20"/>
    </w:rPr>
  </w:style>
  <w:style w:type="paragraph" w:customStyle="1" w:styleId="listitem">
    <w:name w:val="listitem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B8391A"/>
  </w:style>
  <w:style w:type="paragraph" w:customStyle="1" w:styleId="p1">
    <w:name w:val="p1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30A9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7821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9930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634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793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647">
              <w:blockQuote w:val="1"/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8608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89595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97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22467">
                      <w:blockQuote w:val="1"/>
                      <w:marLeft w:val="0"/>
                      <w:marRight w:val="0"/>
                      <w:marTop w:val="0"/>
                      <w:marBottom w:val="4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13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956693">
                          <w:blockQuote w:val="1"/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06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825402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4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15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387623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40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2299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88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5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4711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3120885">
                                                      <w:blockQuote w:val="1"/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0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6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761970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aid.khan\AppData\Roaming\Microsoft\Templates\Blog%20po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512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85839B-6AE8-4812-B982-5DE6B2A71411}"/>
      </w:docPartPr>
      <w:docPartBody>
        <w:p w:rsidR="00DD0607" w:rsidRDefault="008166DD">
          <w:r w:rsidRPr="00442673">
            <w:rPr>
              <w:rStyle w:val="PlaceholderText"/>
            </w:rPr>
            <w:t>[Enter Post Title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35"/>
    <w:rsid w:val="00014EA6"/>
    <w:rsid w:val="0007786E"/>
    <w:rsid w:val="000D1AF0"/>
    <w:rsid w:val="001A5E99"/>
    <w:rsid w:val="00214546"/>
    <w:rsid w:val="0027636D"/>
    <w:rsid w:val="002A2C80"/>
    <w:rsid w:val="00453163"/>
    <w:rsid w:val="004E7F35"/>
    <w:rsid w:val="0080671E"/>
    <w:rsid w:val="008166DD"/>
    <w:rsid w:val="009E7A54"/>
    <w:rsid w:val="00B52743"/>
    <w:rsid w:val="00BB6D87"/>
    <w:rsid w:val="00C75A71"/>
    <w:rsid w:val="00C803D9"/>
    <w:rsid w:val="00D415B8"/>
    <w:rsid w:val="00D72399"/>
    <w:rsid w:val="00DB6AB4"/>
    <w:rsid w:val="00DD0607"/>
    <w:rsid w:val="00E87B8F"/>
    <w:rsid w:val="00EB56A7"/>
    <w:rsid w:val="00F7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166D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499586A6771148A2FD45D7C6E723A6" ma:contentTypeVersion="13" ma:contentTypeDescription="Create a new document." ma:contentTypeScope="" ma:versionID="90d4fe8af21e6cde90efb467872c421d">
  <xsd:schema xmlns:xsd="http://www.w3.org/2001/XMLSchema" xmlns:xs="http://www.w3.org/2001/XMLSchema" xmlns:p="http://schemas.microsoft.com/office/2006/metadata/properties" xmlns:ns3="1dbf5c65-0670-4327-ad5f-1246924eff50" xmlns:ns4="4acae15e-e63f-4fa1-85cb-e3026c30f633" targetNamespace="http://schemas.microsoft.com/office/2006/metadata/properties" ma:root="true" ma:fieldsID="8c1c71597107158e179c1834790952cd" ns3:_="" ns4:_="">
    <xsd:import namespace="1dbf5c65-0670-4327-ad5f-1246924eff50"/>
    <xsd:import namespace="4acae15e-e63f-4fa1-85cb-e3026c30f63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bf5c65-0670-4327-ad5f-1246924eff5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cae15e-e63f-4fa1-85cb-e3026c30f6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logPostInfo xmlns="http://www.microsoft.com/Office/Word/BlogTool">
  <PostTitle>CloudWatch ServiceLens &amp; Canaries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  <DefaultAccountEnsured/>
</BlogPostInfo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3A6A299-0DFF-4D60-9883-4BB037FE377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ABC5260-0B45-4DA4-A00A-8AB07F83B9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dbf5c65-0670-4327-ad5f-1246924eff50"/>
    <ds:schemaRef ds:uri="4acae15e-e63f-4fa1-85cb-e3026c30f6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4.xml><?xml version="1.0" encoding="utf-8"?>
<ds:datastoreItem xmlns:ds="http://schemas.openxmlformats.org/officeDocument/2006/customXml" ds:itemID="{3E8E83B5-D8EF-4295-95D5-499630675B9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 post.dotx</Template>
  <TotalTime>162</TotalTime>
  <Pages>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Junaid</dc:creator>
  <cp:keywords/>
  <dc:description/>
  <cp:lastModifiedBy>Khan, Junaid</cp:lastModifiedBy>
  <cp:revision>16</cp:revision>
  <dcterms:created xsi:type="dcterms:W3CDTF">2020-12-05T20:52:00Z</dcterms:created>
  <dcterms:modified xsi:type="dcterms:W3CDTF">2021-07-03T20:12:00Z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ampaignTags">
    <vt:lpwstr/>
  </property>
  <property fmtid="{D5CDD505-2E9C-101B-9397-08002B2CF9AE}" pid="4" name="ContentTypeId">
    <vt:lpwstr>0x01010081499586A6771148A2FD45D7C6E723A6</vt:lpwstr>
  </property>
  <property fmtid="{D5CDD505-2E9C-101B-9397-08002B2CF9AE}" pid="5" name="LocalizationTags">
    <vt:lpwstr/>
  </property>
  <property fmtid="{D5CDD505-2E9C-101B-9397-08002B2CF9AE}" pid="6" name="FeatureTags">
    <vt:lpwstr/>
  </property>
  <property fmtid="{D5CDD505-2E9C-101B-9397-08002B2CF9AE}" pid="7" name="ScenarioTags">
    <vt:lpwstr/>
  </property>
</Properties>
</file>